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4D3062" w14:textId="4D3498C7" w:rsidR="00CE55F3" w:rsidRDefault="00AB6105" w:rsidP="00F44ADF">
      <w:pPr>
        <w:pStyle w:val="Heading1"/>
      </w:pPr>
      <w:r>
        <w:t>Book of Mormon Word Frequency Analysis</w:t>
      </w:r>
    </w:p>
    <w:p w14:paraId="75D5FA02" w14:textId="4EE04387" w:rsidR="00AB6105" w:rsidRDefault="00AB6105" w:rsidP="00AB6105"/>
    <w:p w14:paraId="0C8B68D0" w14:textId="6146FF5B" w:rsidR="000B3786" w:rsidRPr="000B3786" w:rsidRDefault="000B3786" w:rsidP="00AB6105">
      <w:pPr>
        <w:rPr>
          <w:rFonts w:cs="Times New Roman"/>
          <w:b/>
          <w:szCs w:val="24"/>
        </w:rPr>
      </w:pPr>
      <w:r>
        <w:t xml:space="preserve">Source code available at </w:t>
      </w:r>
      <w:hyperlink r:id="rId7" w:history="1">
        <w:r>
          <w:rPr>
            <w:rStyle w:val="Hyperlink"/>
          </w:rPr>
          <w:t>https://github.com/deadlift1226/wfa-book-of-mormon</w:t>
        </w:r>
      </w:hyperlink>
      <w:bookmarkStart w:id="0" w:name="_GoBack"/>
      <w:bookmarkEnd w:id="0"/>
    </w:p>
    <w:p w14:paraId="666514EA" w14:textId="77777777" w:rsidR="000B3786" w:rsidRDefault="000B3786" w:rsidP="00AB6105"/>
    <w:p w14:paraId="1A74F35E" w14:textId="6CE747A7" w:rsidR="00AB6105" w:rsidRDefault="00AB6105" w:rsidP="00AB6105">
      <w:pPr>
        <w:pStyle w:val="Heading2"/>
      </w:pPr>
      <w:r>
        <w:t>Top 50 Words in the Book of Mormon</w:t>
      </w:r>
      <w:r w:rsidR="00FD732B">
        <w:t xml:space="preserve"> (</w:t>
      </w:r>
      <w:r w:rsidR="00611478">
        <w:t>excluding common words</w:t>
      </w:r>
      <w:r w:rsidR="00FD732B">
        <w:t>)</w:t>
      </w:r>
    </w:p>
    <w:p w14:paraId="56C7F0A6" w14:textId="1568B4A8" w:rsidR="00AB6105" w:rsidRDefault="00AB6105" w:rsidP="00AB6105">
      <w:r>
        <w:rPr>
          <w:noProof/>
        </w:rPr>
        <w:drawing>
          <wp:inline distT="0" distB="0" distL="0" distR="0" wp14:anchorId="1380386B" wp14:editId="1182C882">
            <wp:extent cx="5943600" cy="4764405"/>
            <wp:effectExtent l="0" t="0" r="0" b="1714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0AC4BE39-39D9-4186-9373-EEA05A9396E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2AC020F1" w14:textId="04526656" w:rsidR="00FD732B" w:rsidRPr="00FD732B" w:rsidRDefault="00FD732B" w:rsidP="003A1747">
      <w:pPr>
        <w:pStyle w:val="Heading2"/>
      </w:pPr>
      <w:r>
        <w:t xml:space="preserve">Top 100 Words in the Book of </w:t>
      </w:r>
      <w:proofErr w:type="gramStart"/>
      <w:r>
        <w:t>Mormon( including</w:t>
      </w:r>
      <w:proofErr w:type="gramEnd"/>
      <w:r>
        <w:t xml:space="preserve"> common words)</w:t>
      </w:r>
    </w:p>
    <w:tbl>
      <w:tblPr>
        <w:tblW w:w="10200" w:type="dxa"/>
        <w:tblLook w:val="04A0" w:firstRow="1" w:lastRow="0" w:firstColumn="1" w:lastColumn="0" w:noHBand="0" w:noVBand="1"/>
      </w:tblPr>
      <w:tblGrid>
        <w:gridCol w:w="1020"/>
        <w:gridCol w:w="1020"/>
        <w:gridCol w:w="1020"/>
        <w:gridCol w:w="1020"/>
        <w:gridCol w:w="1020"/>
        <w:gridCol w:w="1020"/>
        <w:gridCol w:w="1089"/>
        <w:gridCol w:w="1020"/>
        <w:gridCol w:w="1086"/>
        <w:gridCol w:w="1020"/>
      </w:tblGrid>
      <w:tr w:rsidR="00FD732B" w:rsidRPr="00FD732B" w14:paraId="6D703CF4" w14:textId="77777777" w:rsidTr="00FD732B">
        <w:trPr>
          <w:trHeight w:val="287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D641B" w14:textId="77777777" w:rsidR="00FD732B" w:rsidRPr="00FD732B" w:rsidRDefault="00FD732B" w:rsidP="00FD732B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D732B">
              <w:rPr>
                <w:rFonts w:ascii="Calibri" w:eastAsia="Times New Roman" w:hAnsi="Calibri" w:cs="Calibri"/>
                <w:color w:val="000000"/>
                <w:sz w:val="22"/>
              </w:rPr>
              <w:t>Word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64BB4" w14:textId="77777777" w:rsidR="00FD732B" w:rsidRPr="00FD732B" w:rsidRDefault="00FD732B" w:rsidP="00FD732B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D732B">
              <w:rPr>
                <w:rFonts w:ascii="Calibri" w:eastAsia="Times New Roman" w:hAnsi="Calibri" w:cs="Calibri"/>
                <w:color w:val="000000"/>
                <w:sz w:val="22"/>
              </w:rPr>
              <w:t>Count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327CF" w14:textId="77777777" w:rsidR="00FD732B" w:rsidRPr="00FD732B" w:rsidRDefault="00FD732B" w:rsidP="00FD732B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D732B">
              <w:rPr>
                <w:rFonts w:ascii="Calibri" w:eastAsia="Times New Roman" w:hAnsi="Calibri" w:cs="Calibri"/>
                <w:color w:val="000000"/>
                <w:sz w:val="22"/>
              </w:rPr>
              <w:t>Word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B0DDD" w14:textId="77777777" w:rsidR="00FD732B" w:rsidRPr="00FD732B" w:rsidRDefault="00FD732B" w:rsidP="00FD732B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D732B">
              <w:rPr>
                <w:rFonts w:ascii="Calibri" w:eastAsia="Times New Roman" w:hAnsi="Calibri" w:cs="Calibri"/>
                <w:color w:val="000000"/>
                <w:sz w:val="22"/>
              </w:rPr>
              <w:t>Count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F8CB5" w14:textId="77777777" w:rsidR="00FD732B" w:rsidRPr="00FD732B" w:rsidRDefault="00FD732B" w:rsidP="00FD732B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D732B">
              <w:rPr>
                <w:rFonts w:ascii="Calibri" w:eastAsia="Times New Roman" w:hAnsi="Calibri" w:cs="Calibri"/>
                <w:color w:val="000000"/>
                <w:sz w:val="22"/>
              </w:rPr>
              <w:t>Word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5E926" w14:textId="77777777" w:rsidR="00FD732B" w:rsidRPr="00FD732B" w:rsidRDefault="00FD732B" w:rsidP="00FD732B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D732B">
              <w:rPr>
                <w:rFonts w:ascii="Calibri" w:eastAsia="Times New Roman" w:hAnsi="Calibri" w:cs="Calibri"/>
                <w:color w:val="000000"/>
                <w:sz w:val="22"/>
              </w:rPr>
              <w:t>Count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E3822" w14:textId="77777777" w:rsidR="00FD732B" w:rsidRPr="00FD732B" w:rsidRDefault="00FD732B" w:rsidP="00FD732B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D732B">
              <w:rPr>
                <w:rFonts w:ascii="Calibri" w:eastAsia="Times New Roman" w:hAnsi="Calibri" w:cs="Calibri"/>
                <w:color w:val="000000"/>
                <w:sz w:val="22"/>
              </w:rPr>
              <w:t>Word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C6EAD" w14:textId="77777777" w:rsidR="00FD732B" w:rsidRPr="00FD732B" w:rsidRDefault="00FD732B" w:rsidP="00FD732B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D732B">
              <w:rPr>
                <w:rFonts w:ascii="Calibri" w:eastAsia="Times New Roman" w:hAnsi="Calibri" w:cs="Calibri"/>
                <w:color w:val="000000"/>
                <w:sz w:val="22"/>
              </w:rPr>
              <w:t>Count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EECA4" w14:textId="78C35490" w:rsidR="00FD732B" w:rsidRPr="00FD732B" w:rsidRDefault="00FD732B" w:rsidP="00FD732B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D732B">
              <w:rPr>
                <w:rFonts w:ascii="Calibri" w:eastAsia="Times New Roman" w:hAnsi="Calibri" w:cs="Calibri"/>
                <w:color w:val="000000"/>
                <w:sz w:val="22"/>
              </w:rPr>
              <w:t>Word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92AEB" w14:textId="77777777" w:rsidR="00FD732B" w:rsidRPr="00FD732B" w:rsidRDefault="00FD732B" w:rsidP="00FD732B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D732B">
              <w:rPr>
                <w:rFonts w:ascii="Calibri" w:eastAsia="Times New Roman" w:hAnsi="Calibri" w:cs="Calibri"/>
                <w:color w:val="000000"/>
                <w:sz w:val="22"/>
              </w:rPr>
              <w:t>Count</w:t>
            </w:r>
          </w:p>
        </w:tc>
      </w:tr>
      <w:tr w:rsidR="00FD732B" w:rsidRPr="00FD732B" w14:paraId="5C04E284" w14:textId="77777777" w:rsidTr="00FD732B">
        <w:trPr>
          <w:trHeight w:val="287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F56B4" w14:textId="77777777" w:rsidR="00FD732B" w:rsidRPr="00FD732B" w:rsidRDefault="00FD732B" w:rsidP="00FD732B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D732B">
              <w:rPr>
                <w:rFonts w:ascii="Calibri" w:eastAsia="Times New Roman" w:hAnsi="Calibri" w:cs="Calibri"/>
                <w:color w:val="000000"/>
                <w:sz w:val="22"/>
              </w:rPr>
              <w:t>the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DE6D2" w14:textId="77777777" w:rsidR="00FD732B" w:rsidRPr="00FD732B" w:rsidRDefault="00FD732B" w:rsidP="00FD732B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D732B">
              <w:rPr>
                <w:rFonts w:ascii="Calibri" w:eastAsia="Times New Roman" w:hAnsi="Calibri" w:cs="Calibri"/>
                <w:color w:val="000000"/>
                <w:sz w:val="22"/>
              </w:rPr>
              <w:t>19069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CDF4F" w14:textId="77777777" w:rsidR="00FD732B" w:rsidRPr="00FD732B" w:rsidRDefault="00FD732B" w:rsidP="00FD732B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D732B">
              <w:rPr>
                <w:rFonts w:ascii="Calibri" w:eastAsia="Times New Roman" w:hAnsi="Calibri" w:cs="Calibri"/>
                <w:color w:val="000000"/>
                <w:sz w:val="22"/>
              </w:rPr>
              <w:t>were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F8514" w14:textId="77777777" w:rsidR="00FD732B" w:rsidRPr="00FD732B" w:rsidRDefault="00FD732B" w:rsidP="00FD732B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D732B">
              <w:rPr>
                <w:rFonts w:ascii="Calibri" w:eastAsia="Times New Roman" w:hAnsi="Calibri" w:cs="Calibri"/>
                <w:color w:val="000000"/>
                <w:sz w:val="22"/>
              </w:rPr>
              <w:t>2016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156FC" w14:textId="77777777" w:rsidR="00FD732B" w:rsidRPr="00FD732B" w:rsidRDefault="00FD732B" w:rsidP="00FD732B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D732B">
              <w:rPr>
                <w:rFonts w:ascii="Calibri" w:eastAsia="Times New Roman" w:hAnsi="Calibri" w:cs="Calibri"/>
                <w:color w:val="000000"/>
                <w:sz w:val="22"/>
              </w:rPr>
              <w:t>who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2F22B" w14:textId="77777777" w:rsidR="00FD732B" w:rsidRPr="00FD732B" w:rsidRDefault="00FD732B" w:rsidP="00FD732B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D732B">
              <w:rPr>
                <w:rFonts w:ascii="Calibri" w:eastAsia="Times New Roman" w:hAnsi="Calibri" w:cs="Calibri"/>
                <w:color w:val="000000"/>
                <w:sz w:val="22"/>
              </w:rPr>
              <w:t>1192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10F65" w14:textId="77777777" w:rsidR="00FD732B" w:rsidRPr="00FD732B" w:rsidRDefault="00FD732B" w:rsidP="00FD732B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D732B">
              <w:rPr>
                <w:rFonts w:ascii="Calibri" w:eastAsia="Times New Roman" w:hAnsi="Calibri" w:cs="Calibri"/>
                <w:color w:val="000000"/>
                <w:sz w:val="22"/>
              </w:rPr>
              <w:t>these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8833D" w14:textId="77777777" w:rsidR="00FD732B" w:rsidRPr="00FD732B" w:rsidRDefault="00FD732B" w:rsidP="00FD732B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D732B">
              <w:rPr>
                <w:rFonts w:ascii="Calibri" w:eastAsia="Times New Roman" w:hAnsi="Calibri" w:cs="Calibri"/>
                <w:color w:val="000000"/>
                <w:sz w:val="22"/>
              </w:rPr>
              <w:t>740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F8436" w14:textId="77777777" w:rsidR="00FD732B" w:rsidRPr="00FD732B" w:rsidRDefault="00FD732B" w:rsidP="00FD732B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D732B">
              <w:rPr>
                <w:rFonts w:ascii="Calibri" w:eastAsia="Times New Roman" w:hAnsi="Calibri" w:cs="Calibri"/>
                <w:color w:val="000000"/>
                <w:sz w:val="22"/>
              </w:rPr>
              <w:t>father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00FA5" w14:textId="77777777" w:rsidR="00FD732B" w:rsidRPr="00FD732B" w:rsidRDefault="00FD732B" w:rsidP="00FD732B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D732B">
              <w:rPr>
                <w:rFonts w:ascii="Calibri" w:eastAsia="Times New Roman" w:hAnsi="Calibri" w:cs="Calibri"/>
                <w:color w:val="000000"/>
                <w:sz w:val="22"/>
              </w:rPr>
              <w:t>548</w:t>
            </w:r>
          </w:p>
        </w:tc>
      </w:tr>
      <w:tr w:rsidR="00FD732B" w:rsidRPr="00FD732B" w14:paraId="1DB8D298" w14:textId="77777777" w:rsidTr="00FD732B">
        <w:trPr>
          <w:trHeight w:val="287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2B6EC" w14:textId="77777777" w:rsidR="00FD732B" w:rsidRPr="00FD732B" w:rsidRDefault="00FD732B" w:rsidP="00FD732B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D732B">
              <w:rPr>
                <w:rFonts w:ascii="Calibri" w:eastAsia="Times New Roman" w:hAnsi="Calibri" w:cs="Calibri"/>
                <w:color w:val="000000"/>
                <w:sz w:val="22"/>
              </w:rPr>
              <w:t>and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054D3" w14:textId="77777777" w:rsidR="00FD732B" w:rsidRPr="00FD732B" w:rsidRDefault="00FD732B" w:rsidP="00FD732B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D732B">
              <w:rPr>
                <w:rFonts w:ascii="Calibri" w:eastAsia="Times New Roman" w:hAnsi="Calibri" w:cs="Calibri"/>
                <w:color w:val="000000"/>
                <w:sz w:val="22"/>
              </w:rPr>
              <w:t>16260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2FB5E" w14:textId="77777777" w:rsidR="00FD732B" w:rsidRPr="00FD732B" w:rsidRDefault="00FD732B" w:rsidP="00FD732B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D732B">
              <w:rPr>
                <w:rFonts w:ascii="Calibri" w:eastAsia="Times New Roman" w:hAnsi="Calibri" w:cs="Calibri"/>
                <w:color w:val="000000"/>
                <w:sz w:val="22"/>
              </w:rPr>
              <w:t>ye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22163" w14:textId="77777777" w:rsidR="00FD732B" w:rsidRPr="00FD732B" w:rsidRDefault="00FD732B" w:rsidP="00FD732B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D732B">
              <w:rPr>
                <w:rFonts w:ascii="Calibri" w:eastAsia="Times New Roman" w:hAnsi="Calibri" w:cs="Calibri"/>
                <w:color w:val="000000"/>
                <w:sz w:val="22"/>
              </w:rPr>
              <w:t>2008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79D72" w14:textId="77777777" w:rsidR="00FD732B" w:rsidRPr="00FD732B" w:rsidRDefault="00FD732B" w:rsidP="00FD732B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D732B">
              <w:rPr>
                <w:rFonts w:ascii="Calibri" w:eastAsia="Times New Roman" w:hAnsi="Calibri" w:cs="Calibri"/>
                <w:color w:val="000000"/>
                <w:sz w:val="22"/>
              </w:rPr>
              <w:t>by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FE704" w14:textId="77777777" w:rsidR="00FD732B" w:rsidRPr="00FD732B" w:rsidRDefault="00FD732B" w:rsidP="00FD732B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D732B">
              <w:rPr>
                <w:rFonts w:ascii="Calibri" w:eastAsia="Times New Roman" w:hAnsi="Calibri" w:cs="Calibri"/>
                <w:color w:val="000000"/>
                <w:sz w:val="22"/>
              </w:rPr>
              <w:t>1186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E8507" w14:textId="77777777" w:rsidR="00FD732B" w:rsidRPr="00FD732B" w:rsidRDefault="00FD732B" w:rsidP="00FD732B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D732B">
              <w:rPr>
                <w:rFonts w:ascii="Calibri" w:eastAsia="Times New Roman" w:hAnsi="Calibri" w:cs="Calibri"/>
                <w:color w:val="000000"/>
                <w:sz w:val="22"/>
              </w:rPr>
              <w:t>been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2520F" w14:textId="77777777" w:rsidR="00FD732B" w:rsidRPr="00FD732B" w:rsidRDefault="00FD732B" w:rsidP="00FD732B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D732B">
              <w:rPr>
                <w:rFonts w:ascii="Calibri" w:eastAsia="Times New Roman" w:hAnsi="Calibri" w:cs="Calibri"/>
                <w:color w:val="000000"/>
                <w:sz w:val="22"/>
              </w:rPr>
              <w:t>723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2CE4F" w14:textId="77777777" w:rsidR="00FD732B" w:rsidRPr="00FD732B" w:rsidRDefault="00FD732B" w:rsidP="00FD732B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D732B">
              <w:rPr>
                <w:rFonts w:ascii="Calibri" w:eastAsia="Times New Roman" w:hAnsi="Calibri" w:cs="Calibri"/>
                <w:color w:val="000000"/>
                <w:sz w:val="22"/>
              </w:rPr>
              <w:t>brethren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183C4" w14:textId="77777777" w:rsidR="00FD732B" w:rsidRPr="00FD732B" w:rsidRDefault="00FD732B" w:rsidP="00FD732B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D732B">
              <w:rPr>
                <w:rFonts w:ascii="Calibri" w:eastAsia="Times New Roman" w:hAnsi="Calibri" w:cs="Calibri"/>
                <w:color w:val="000000"/>
                <w:sz w:val="22"/>
              </w:rPr>
              <w:t>541</w:t>
            </w:r>
          </w:p>
        </w:tc>
      </w:tr>
      <w:tr w:rsidR="00FD732B" w:rsidRPr="00FD732B" w14:paraId="5B52B2E0" w14:textId="77777777" w:rsidTr="00FD732B">
        <w:trPr>
          <w:trHeight w:val="287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3C345" w14:textId="77777777" w:rsidR="00FD732B" w:rsidRPr="00FD732B" w:rsidRDefault="00FD732B" w:rsidP="00FD732B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D732B">
              <w:rPr>
                <w:rFonts w:ascii="Calibri" w:eastAsia="Times New Roman" w:hAnsi="Calibri" w:cs="Calibri"/>
                <w:color w:val="000000"/>
                <w:sz w:val="22"/>
              </w:rPr>
              <w:t>of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714CB" w14:textId="77777777" w:rsidR="00FD732B" w:rsidRPr="00FD732B" w:rsidRDefault="00FD732B" w:rsidP="00FD732B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D732B">
              <w:rPr>
                <w:rFonts w:ascii="Calibri" w:eastAsia="Times New Roman" w:hAnsi="Calibri" w:cs="Calibri"/>
                <w:color w:val="000000"/>
                <w:sz w:val="22"/>
              </w:rPr>
              <w:t>11663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58AB6" w14:textId="77777777" w:rsidR="00FD732B" w:rsidRPr="00FD732B" w:rsidRDefault="00FD732B" w:rsidP="00FD732B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D732B">
              <w:rPr>
                <w:rFonts w:ascii="Calibri" w:eastAsia="Times New Roman" w:hAnsi="Calibri" w:cs="Calibri"/>
                <w:color w:val="000000"/>
                <w:sz w:val="22"/>
              </w:rPr>
              <w:t>did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72F3A" w14:textId="77777777" w:rsidR="00FD732B" w:rsidRPr="00FD732B" w:rsidRDefault="00FD732B" w:rsidP="00FD732B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D732B">
              <w:rPr>
                <w:rFonts w:ascii="Calibri" w:eastAsia="Times New Roman" w:hAnsi="Calibri" w:cs="Calibri"/>
                <w:color w:val="000000"/>
                <w:sz w:val="22"/>
              </w:rPr>
              <w:t>1988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B8601" w14:textId="77777777" w:rsidR="00FD732B" w:rsidRPr="00FD732B" w:rsidRDefault="00FD732B" w:rsidP="00FD732B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D732B">
              <w:rPr>
                <w:rFonts w:ascii="Calibri" w:eastAsia="Times New Roman" w:hAnsi="Calibri" w:cs="Calibri"/>
                <w:color w:val="000000"/>
                <w:sz w:val="22"/>
              </w:rPr>
              <w:t>should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0CE92" w14:textId="77777777" w:rsidR="00FD732B" w:rsidRPr="00FD732B" w:rsidRDefault="00FD732B" w:rsidP="00FD732B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D732B">
              <w:rPr>
                <w:rFonts w:ascii="Calibri" w:eastAsia="Times New Roman" w:hAnsi="Calibri" w:cs="Calibri"/>
                <w:color w:val="000000"/>
                <w:sz w:val="22"/>
              </w:rPr>
              <w:t>1175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19AB2" w14:textId="77777777" w:rsidR="00FD732B" w:rsidRPr="00FD732B" w:rsidRDefault="00FD732B" w:rsidP="00FD732B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D732B">
              <w:rPr>
                <w:rFonts w:ascii="Calibri" w:eastAsia="Times New Roman" w:hAnsi="Calibri" w:cs="Calibri"/>
                <w:color w:val="000000"/>
                <w:sz w:val="22"/>
              </w:rPr>
              <w:t>your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8689E" w14:textId="77777777" w:rsidR="00FD732B" w:rsidRPr="00FD732B" w:rsidRDefault="00FD732B" w:rsidP="00FD732B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D732B">
              <w:rPr>
                <w:rFonts w:ascii="Calibri" w:eastAsia="Times New Roman" w:hAnsi="Calibri" w:cs="Calibri"/>
                <w:color w:val="000000"/>
                <w:sz w:val="22"/>
              </w:rPr>
              <w:t>693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259F4" w14:textId="77777777" w:rsidR="00FD732B" w:rsidRPr="00FD732B" w:rsidRDefault="00FD732B" w:rsidP="00FD732B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D732B">
              <w:rPr>
                <w:rFonts w:ascii="Calibri" w:eastAsia="Times New Roman" w:hAnsi="Calibri" w:cs="Calibri"/>
                <w:color w:val="000000"/>
                <w:sz w:val="22"/>
              </w:rPr>
              <w:t>men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1B67C" w14:textId="77777777" w:rsidR="00FD732B" w:rsidRPr="00FD732B" w:rsidRDefault="00FD732B" w:rsidP="00FD732B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D732B">
              <w:rPr>
                <w:rFonts w:ascii="Calibri" w:eastAsia="Times New Roman" w:hAnsi="Calibri" w:cs="Calibri"/>
                <w:color w:val="000000"/>
                <w:sz w:val="22"/>
              </w:rPr>
              <w:t>527</w:t>
            </w:r>
          </w:p>
        </w:tc>
      </w:tr>
      <w:tr w:rsidR="00FD732B" w:rsidRPr="00FD732B" w14:paraId="7E404D38" w14:textId="77777777" w:rsidTr="00FD732B">
        <w:trPr>
          <w:trHeight w:val="287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510B9" w14:textId="77777777" w:rsidR="00FD732B" w:rsidRPr="00FD732B" w:rsidRDefault="00FD732B" w:rsidP="00FD732B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D732B">
              <w:rPr>
                <w:rFonts w:ascii="Calibri" w:eastAsia="Times New Roman" w:hAnsi="Calibri" w:cs="Calibri"/>
                <w:color w:val="000000"/>
                <w:sz w:val="22"/>
              </w:rPr>
              <w:t>that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F3869" w14:textId="77777777" w:rsidR="00FD732B" w:rsidRPr="00FD732B" w:rsidRDefault="00FD732B" w:rsidP="00FD732B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D732B">
              <w:rPr>
                <w:rFonts w:ascii="Calibri" w:eastAsia="Times New Roman" w:hAnsi="Calibri" w:cs="Calibri"/>
                <w:color w:val="000000"/>
                <w:sz w:val="22"/>
              </w:rPr>
              <w:t>6846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3FE9E" w14:textId="77777777" w:rsidR="00FD732B" w:rsidRPr="00FD732B" w:rsidRDefault="00FD732B" w:rsidP="00FD732B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D732B">
              <w:rPr>
                <w:rFonts w:ascii="Calibri" w:eastAsia="Times New Roman" w:hAnsi="Calibri" w:cs="Calibri"/>
                <w:color w:val="000000"/>
                <w:sz w:val="22"/>
              </w:rPr>
              <w:t>have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BD195" w14:textId="77777777" w:rsidR="00FD732B" w:rsidRPr="00FD732B" w:rsidRDefault="00FD732B" w:rsidP="00FD732B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D732B">
              <w:rPr>
                <w:rFonts w:ascii="Calibri" w:eastAsia="Times New Roman" w:hAnsi="Calibri" w:cs="Calibri"/>
                <w:color w:val="000000"/>
                <w:sz w:val="22"/>
              </w:rPr>
              <w:t>1778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42754" w14:textId="77777777" w:rsidR="00FD732B" w:rsidRPr="00FD732B" w:rsidRDefault="00FD732B" w:rsidP="00FD732B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D732B">
              <w:rPr>
                <w:rFonts w:ascii="Calibri" w:eastAsia="Times New Roman" w:hAnsi="Calibri" w:cs="Calibri"/>
                <w:color w:val="000000"/>
                <w:sz w:val="22"/>
              </w:rPr>
              <w:t>you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5B86E" w14:textId="77777777" w:rsidR="00FD732B" w:rsidRPr="00FD732B" w:rsidRDefault="00FD732B" w:rsidP="00FD732B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D732B">
              <w:rPr>
                <w:rFonts w:ascii="Calibri" w:eastAsia="Times New Roman" w:hAnsi="Calibri" w:cs="Calibri"/>
                <w:color w:val="000000"/>
                <w:sz w:val="22"/>
              </w:rPr>
              <w:t>1173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1118D" w14:textId="77777777" w:rsidR="00FD732B" w:rsidRPr="00FD732B" w:rsidRDefault="00FD732B" w:rsidP="00FD732B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D732B">
              <w:rPr>
                <w:rFonts w:ascii="Calibri" w:eastAsia="Times New Roman" w:hAnsi="Calibri" w:cs="Calibri"/>
                <w:color w:val="000000"/>
                <w:sz w:val="22"/>
              </w:rPr>
              <w:t>up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B33E6" w14:textId="77777777" w:rsidR="00FD732B" w:rsidRPr="00FD732B" w:rsidRDefault="00FD732B" w:rsidP="00FD732B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D732B">
              <w:rPr>
                <w:rFonts w:ascii="Calibri" w:eastAsia="Times New Roman" w:hAnsi="Calibri" w:cs="Calibri"/>
                <w:color w:val="000000"/>
                <w:sz w:val="22"/>
              </w:rPr>
              <w:t>689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2F685" w14:textId="77777777" w:rsidR="00FD732B" w:rsidRPr="00FD732B" w:rsidRDefault="00FD732B" w:rsidP="00FD732B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D732B">
              <w:rPr>
                <w:rFonts w:ascii="Calibri" w:eastAsia="Times New Roman" w:hAnsi="Calibri" w:cs="Calibri"/>
                <w:color w:val="000000"/>
                <w:sz w:val="22"/>
              </w:rPr>
              <w:t>according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7F861" w14:textId="77777777" w:rsidR="00FD732B" w:rsidRPr="00FD732B" w:rsidRDefault="00FD732B" w:rsidP="00FD732B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D732B">
              <w:rPr>
                <w:rFonts w:ascii="Calibri" w:eastAsia="Times New Roman" w:hAnsi="Calibri" w:cs="Calibri"/>
                <w:color w:val="000000"/>
                <w:sz w:val="22"/>
              </w:rPr>
              <w:t>519</w:t>
            </w:r>
          </w:p>
        </w:tc>
      </w:tr>
      <w:tr w:rsidR="00FD732B" w:rsidRPr="00FD732B" w14:paraId="0E884C9C" w14:textId="77777777" w:rsidTr="00FD732B">
        <w:trPr>
          <w:trHeight w:val="287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F4F17" w14:textId="77777777" w:rsidR="00FD732B" w:rsidRPr="00FD732B" w:rsidRDefault="00FD732B" w:rsidP="00FD732B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D732B">
              <w:rPr>
                <w:rFonts w:ascii="Calibri" w:eastAsia="Times New Roman" w:hAnsi="Calibri" w:cs="Calibri"/>
                <w:color w:val="000000"/>
                <w:sz w:val="22"/>
              </w:rPr>
              <w:t>to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9DCE1" w14:textId="77777777" w:rsidR="00FD732B" w:rsidRPr="00FD732B" w:rsidRDefault="00FD732B" w:rsidP="00FD732B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D732B">
              <w:rPr>
                <w:rFonts w:ascii="Calibri" w:eastAsia="Times New Roman" w:hAnsi="Calibri" w:cs="Calibri"/>
                <w:color w:val="000000"/>
                <w:sz w:val="22"/>
              </w:rPr>
              <w:t>6424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B6E12" w14:textId="77777777" w:rsidR="00FD732B" w:rsidRPr="00FD732B" w:rsidRDefault="00FD732B" w:rsidP="00FD732B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D732B">
              <w:rPr>
                <w:rFonts w:ascii="Calibri" w:eastAsia="Times New Roman" w:hAnsi="Calibri" w:cs="Calibri"/>
                <w:color w:val="000000"/>
                <w:sz w:val="22"/>
              </w:rPr>
              <w:t>all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A6335" w14:textId="77777777" w:rsidR="00FD732B" w:rsidRPr="00FD732B" w:rsidRDefault="00FD732B" w:rsidP="00FD732B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D732B">
              <w:rPr>
                <w:rFonts w:ascii="Calibri" w:eastAsia="Times New Roman" w:hAnsi="Calibri" w:cs="Calibri"/>
                <w:color w:val="000000"/>
                <w:sz w:val="22"/>
              </w:rPr>
              <w:t>1773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CCAB6" w14:textId="77777777" w:rsidR="00FD732B" w:rsidRPr="00FD732B" w:rsidRDefault="00FD732B" w:rsidP="00FD732B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D732B">
              <w:rPr>
                <w:rFonts w:ascii="Calibri" w:eastAsia="Times New Roman" w:hAnsi="Calibri" w:cs="Calibri"/>
                <w:color w:val="000000"/>
                <w:sz w:val="22"/>
              </w:rPr>
              <w:t>are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97586" w14:textId="77777777" w:rsidR="00FD732B" w:rsidRPr="00FD732B" w:rsidRDefault="00FD732B" w:rsidP="00FD732B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D732B">
              <w:rPr>
                <w:rFonts w:ascii="Calibri" w:eastAsia="Times New Roman" w:hAnsi="Calibri" w:cs="Calibri"/>
                <w:color w:val="000000"/>
                <w:sz w:val="22"/>
              </w:rPr>
              <w:t>1164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E3B25" w14:textId="77777777" w:rsidR="00FD732B" w:rsidRPr="00FD732B" w:rsidRDefault="00FD732B" w:rsidP="00FD732B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FD732B">
              <w:rPr>
                <w:rFonts w:ascii="Calibri" w:eastAsia="Times New Roman" w:hAnsi="Calibri" w:cs="Calibri"/>
                <w:color w:val="000000"/>
                <w:sz w:val="22"/>
              </w:rPr>
              <w:t>lamanites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FCD64" w14:textId="77777777" w:rsidR="00FD732B" w:rsidRPr="00FD732B" w:rsidRDefault="00FD732B" w:rsidP="00FD732B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D732B">
              <w:rPr>
                <w:rFonts w:ascii="Calibri" w:eastAsia="Times New Roman" w:hAnsi="Calibri" w:cs="Calibri"/>
                <w:color w:val="000000"/>
                <w:sz w:val="22"/>
              </w:rPr>
              <w:t>688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7373A" w14:textId="77777777" w:rsidR="00FD732B" w:rsidRPr="00FD732B" w:rsidRDefault="00FD732B" w:rsidP="00FD732B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D732B">
              <w:rPr>
                <w:rFonts w:ascii="Calibri" w:eastAsia="Times New Roman" w:hAnsi="Calibri" w:cs="Calibri"/>
                <w:color w:val="000000"/>
                <w:sz w:val="22"/>
              </w:rPr>
              <w:t>us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E8F9D" w14:textId="77777777" w:rsidR="00FD732B" w:rsidRPr="00FD732B" w:rsidRDefault="00FD732B" w:rsidP="00FD732B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D732B">
              <w:rPr>
                <w:rFonts w:ascii="Calibri" w:eastAsia="Times New Roman" w:hAnsi="Calibri" w:cs="Calibri"/>
                <w:color w:val="000000"/>
                <w:sz w:val="22"/>
              </w:rPr>
              <w:t>515</w:t>
            </w:r>
          </w:p>
        </w:tc>
      </w:tr>
      <w:tr w:rsidR="00FD732B" w:rsidRPr="00FD732B" w14:paraId="54DF291E" w14:textId="77777777" w:rsidTr="00FD732B">
        <w:trPr>
          <w:trHeight w:val="287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FB698" w14:textId="77777777" w:rsidR="00FD732B" w:rsidRPr="00FD732B" w:rsidRDefault="00FD732B" w:rsidP="00FD732B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D732B">
              <w:rPr>
                <w:rFonts w:ascii="Calibri" w:eastAsia="Times New Roman" w:hAnsi="Calibri" w:cs="Calibri"/>
                <w:color w:val="000000"/>
                <w:sz w:val="22"/>
              </w:rPr>
              <w:t>they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CA85C" w14:textId="77777777" w:rsidR="00FD732B" w:rsidRPr="00FD732B" w:rsidRDefault="00FD732B" w:rsidP="00FD732B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D732B">
              <w:rPr>
                <w:rFonts w:ascii="Calibri" w:eastAsia="Times New Roman" w:hAnsi="Calibri" w:cs="Calibri"/>
                <w:color w:val="000000"/>
                <w:sz w:val="22"/>
              </w:rPr>
              <w:t>4472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37B50" w14:textId="77777777" w:rsidR="00FD732B" w:rsidRPr="00FD732B" w:rsidRDefault="00FD732B" w:rsidP="00FD732B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D732B">
              <w:rPr>
                <w:rFonts w:ascii="Calibri" w:eastAsia="Times New Roman" w:hAnsi="Calibri" w:cs="Calibri"/>
                <w:color w:val="000000"/>
                <w:sz w:val="22"/>
              </w:rPr>
              <w:t>had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E4DC8" w14:textId="77777777" w:rsidR="00FD732B" w:rsidRPr="00FD732B" w:rsidRDefault="00FD732B" w:rsidP="00FD732B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D732B">
              <w:rPr>
                <w:rFonts w:ascii="Calibri" w:eastAsia="Times New Roman" w:hAnsi="Calibri" w:cs="Calibri"/>
                <w:color w:val="000000"/>
                <w:sz w:val="22"/>
              </w:rPr>
              <w:t>1767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AC175" w14:textId="77777777" w:rsidR="00FD732B" w:rsidRPr="00FD732B" w:rsidRDefault="00FD732B" w:rsidP="00FD732B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D732B">
              <w:rPr>
                <w:rFonts w:ascii="Calibri" w:eastAsia="Times New Roman" w:hAnsi="Calibri" w:cs="Calibri"/>
                <w:color w:val="000000"/>
                <w:sz w:val="22"/>
              </w:rPr>
              <w:t>him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C8124" w14:textId="77777777" w:rsidR="00FD732B" w:rsidRPr="00FD732B" w:rsidRDefault="00FD732B" w:rsidP="00FD732B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D732B">
              <w:rPr>
                <w:rFonts w:ascii="Calibri" w:eastAsia="Times New Roman" w:hAnsi="Calibri" w:cs="Calibri"/>
                <w:color w:val="000000"/>
                <w:sz w:val="22"/>
              </w:rPr>
              <w:t>1156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32189" w14:textId="77777777" w:rsidR="00FD732B" w:rsidRPr="00FD732B" w:rsidRDefault="00FD732B" w:rsidP="00FD732B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D732B">
              <w:rPr>
                <w:rFonts w:ascii="Calibri" w:eastAsia="Times New Roman" w:hAnsi="Calibri" w:cs="Calibri"/>
                <w:color w:val="000000"/>
                <w:sz w:val="22"/>
              </w:rPr>
              <w:t>even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A6E57" w14:textId="77777777" w:rsidR="00FD732B" w:rsidRPr="00FD732B" w:rsidRDefault="00FD732B" w:rsidP="00FD732B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D732B">
              <w:rPr>
                <w:rFonts w:ascii="Calibri" w:eastAsia="Times New Roman" w:hAnsi="Calibri" w:cs="Calibri"/>
                <w:color w:val="000000"/>
                <w:sz w:val="22"/>
              </w:rPr>
              <w:t>683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7FD42" w14:textId="77777777" w:rsidR="00FD732B" w:rsidRPr="00FD732B" w:rsidRDefault="00FD732B" w:rsidP="00FD732B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D732B">
              <w:rPr>
                <w:rFonts w:ascii="Calibri" w:eastAsia="Times New Roman" w:hAnsi="Calibri" w:cs="Calibri"/>
                <w:color w:val="000000"/>
                <w:sz w:val="22"/>
              </w:rPr>
              <w:t>hath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BBE45" w14:textId="77777777" w:rsidR="00FD732B" w:rsidRPr="00FD732B" w:rsidRDefault="00FD732B" w:rsidP="00FD732B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D732B">
              <w:rPr>
                <w:rFonts w:ascii="Calibri" w:eastAsia="Times New Roman" w:hAnsi="Calibri" w:cs="Calibri"/>
                <w:color w:val="000000"/>
                <w:sz w:val="22"/>
              </w:rPr>
              <w:t>513</w:t>
            </w:r>
          </w:p>
        </w:tc>
      </w:tr>
      <w:tr w:rsidR="00FD732B" w:rsidRPr="00FD732B" w14:paraId="2749EBE5" w14:textId="77777777" w:rsidTr="00FD732B">
        <w:trPr>
          <w:trHeight w:val="287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94BC1" w14:textId="77777777" w:rsidR="00FD732B" w:rsidRPr="00FD732B" w:rsidRDefault="00FD732B" w:rsidP="00FD732B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D732B">
              <w:rPr>
                <w:rFonts w:ascii="Calibri" w:eastAsia="Times New Roman" w:hAnsi="Calibri" w:cs="Calibri"/>
                <w:color w:val="000000"/>
                <w:sz w:val="22"/>
              </w:rPr>
              <w:t>in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BD527" w14:textId="77777777" w:rsidR="00FD732B" w:rsidRPr="00FD732B" w:rsidRDefault="00FD732B" w:rsidP="00FD732B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D732B">
              <w:rPr>
                <w:rFonts w:ascii="Calibri" w:eastAsia="Times New Roman" w:hAnsi="Calibri" w:cs="Calibri"/>
                <w:color w:val="000000"/>
                <w:sz w:val="22"/>
              </w:rPr>
              <w:t>3684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CE8D3" w14:textId="77777777" w:rsidR="00FD732B" w:rsidRPr="00FD732B" w:rsidRDefault="00FD732B" w:rsidP="00FD732B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D732B">
              <w:rPr>
                <w:rFonts w:ascii="Calibri" w:eastAsia="Times New Roman" w:hAnsi="Calibri" w:cs="Calibri"/>
                <w:color w:val="000000"/>
                <w:sz w:val="22"/>
              </w:rPr>
              <w:t>people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CAE37" w14:textId="77777777" w:rsidR="00FD732B" w:rsidRPr="00FD732B" w:rsidRDefault="00FD732B" w:rsidP="00FD732B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D732B">
              <w:rPr>
                <w:rFonts w:ascii="Calibri" w:eastAsia="Times New Roman" w:hAnsi="Calibri" w:cs="Calibri"/>
                <w:color w:val="000000"/>
                <w:sz w:val="22"/>
              </w:rPr>
              <w:t>1737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41E81" w14:textId="77777777" w:rsidR="00FD732B" w:rsidRPr="00FD732B" w:rsidRDefault="00FD732B" w:rsidP="00FD732B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D732B">
              <w:rPr>
                <w:rFonts w:ascii="Calibri" w:eastAsia="Times New Roman" w:hAnsi="Calibri" w:cs="Calibri"/>
                <w:color w:val="000000"/>
                <w:sz w:val="22"/>
              </w:rPr>
              <w:t>will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304A1" w14:textId="77777777" w:rsidR="00FD732B" w:rsidRPr="00FD732B" w:rsidRDefault="00FD732B" w:rsidP="00FD732B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D732B">
              <w:rPr>
                <w:rFonts w:ascii="Calibri" w:eastAsia="Times New Roman" w:hAnsi="Calibri" w:cs="Calibri"/>
                <w:color w:val="000000"/>
                <w:sz w:val="22"/>
              </w:rPr>
              <w:t>1118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57ACD" w14:textId="77777777" w:rsidR="00FD732B" w:rsidRPr="00FD732B" w:rsidRDefault="00FD732B" w:rsidP="00FD732B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D732B">
              <w:rPr>
                <w:rFonts w:ascii="Calibri" w:eastAsia="Times New Roman" w:hAnsi="Calibri" w:cs="Calibri"/>
                <w:color w:val="000000"/>
                <w:sz w:val="22"/>
              </w:rPr>
              <w:t>great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4F89F" w14:textId="77777777" w:rsidR="00FD732B" w:rsidRPr="00FD732B" w:rsidRDefault="00FD732B" w:rsidP="00FD732B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D732B">
              <w:rPr>
                <w:rFonts w:ascii="Calibri" w:eastAsia="Times New Roman" w:hAnsi="Calibri" w:cs="Calibri"/>
                <w:color w:val="000000"/>
                <w:sz w:val="22"/>
              </w:rPr>
              <w:t>682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29FD7" w14:textId="77777777" w:rsidR="00FD732B" w:rsidRPr="00FD732B" w:rsidRDefault="00FD732B" w:rsidP="00FD732B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D732B">
              <w:rPr>
                <w:rFonts w:ascii="Calibri" w:eastAsia="Times New Roman" w:hAnsi="Calibri" w:cs="Calibri"/>
                <w:color w:val="000000"/>
                <w:sz w:val="22"/>
              </w:rPr>
              <w:t>may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AB7CD" w14:textId="77777777" w:rsidR="00FD732B" w:rsidRPr="00FD732B" w:rsidRDefault="00FD732B" w:rsidP="00FD732B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D732B">
              <w:rPr>
                <w:rFonts w:ascii="Calibri" w:eastAsia="Times New Roman" w:hAnsi="Calibri" w:cs="Calibri"/>
                <w:color w:val="000000"/>
                <w:sz w:val="22"/>
              </w:rPr>
              <w:t>513</w:t>
            </w:r>
          </w:p>
        </w:tc>
      </w:tr>
      <w:tr w:rsidR="00FD732B" w:rsidRPr="00FD732B" w14:paraId="5E085007" w14:textId="77777777" w:rsidTr="00FD732B">
        <w:trPr>
          <w:trHeight w:val="287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B816A" w14:textId="77777777" w:rsidR="00FD732B" w:rsidRPr="00FD732B" w:rsidRDefault="00FD732B" w:rsidP="00FD732B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D732B">
              <w:rPr>
                <w:rFonts w:ascii="Calibri" w:eastAsia="Times New Roman" w:hAnsi="Calibri" w:cs="Calibri"/>
                <w:color w:val="000000"/>
                <w:sz w:val="22"/>
              </w:rPr>
              <w:t>unto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09574" w14:textId="77777777" w:rsidR="00FD732B" w:rsidRPr="00FD732B" w:rsidRDefault="00FD732B" w:rsidP="00FD732B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D732B">
              <w:rPr>
                <w:rFonts w:ascii="Calibri" w:eastAsia="Times New Roman" w:hAnsi="Calibri" w:cs="Calibri"/>
                <w:color w:val="000000"/>
                <w:sz w:val="22"/>
              </w:rPr>
              <w:t>3622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243BA" w14:textId="77777777" w:rsidR="00FD732B" w:rsidRPr="00FD732B" w:rsidRDefault="00FD732B" w:rsidP="00FD732B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D732B">
              <w:rPr>
                <w:rFonts w:ascii="Calibri" w:eastAsia="Times New Roman" w:hAnsi="Calibri" w:cs="Calibri"/>
                <w:color w:val="000000"/>
                <w:sz w:val="22"/>
              </w:rPr>
              <w:t>my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D2670" w14:textId="77777777" w:rsidR="00FD732B" w:rsidRPr="00FD732B" w:rsidRDefault="00FD732B" w:rsidP="00FD732B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D732B">
              <w:rPr>
                <w:rFonts w:ascii="Calibri" w:eastAsia="Times New Roman" w:hAnsi="Calibri" w:cs="Calibri"/>
                <w:color w:val="000000"/>
                <w:sz w:val="22"/>
              </w:rPr>
              <w:t>1701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877DE" w14:textId="77777777" w:rsidR="00FD732B" w:rsidRPr="00FD732B" w:rsidRDefault="00FD732B" w:rsidP="00FD732B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D732B">
              <w:rPr>
                <w:rFonts w:ascii="Calibri" w:eastAsia="Times New Roman" w:hAnsi="Calibri" w:cs="Calibri"/>
                <w:color w:val="000000"/>
                <w:sz w:val="22"/>
              </w:rPr>
              <w:t>upon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B700A" w14:textId="77777777" w:rsidR="00FD732B" w:rsidRPr="00FD732B" w:rsidRDefault="00FD732B" w:rsidP="00FD732B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D732B">
              <w:rPr>
                <w:rFonts w:ascii="Calibri" w:eastAsia="Times New Roman" w:hAnsi="Calibri" w:cs="Calibri"/>
                <w:color w:val="000000"/>
                <w:sz w:val="22"/>
              </w:rPr>
              <w:t>1076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61B29" w14:textId="77777777" w:rsidR="00FD732B" w:rsidRPr="00FD732B" w:rsidRDefault="00FD732B" w:rsidP="00FD732B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D732B">
              <w:rPr>
                <w:rFonts w:ascii="Calibri" w:eastAsia="Times New Roman" w:hAnsi="Calibri" w:cs="Calibri"/>
                <w:color w:val="000000"/>
                <w:sz w:val="22"/>
              </w:rPr>
              <w:t>into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C9A1D" w14:textId="77777777" w:rsidR="00FD732B" w:rsidRPr="00FD732B" w:rsidRDefault="00FD732B" w:rsidP="00FD732B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D732B">
              <w:rPr>
                <w:rFonts w:ascii="Calibri" w:eastAsia="Times New Roman" w:hAnsi="Calibri" w:cs="Calibri"/>
                <w:color w:val="000000"/>
                <w:sz w:val="22"/>
              </w:rPr>
              <w:t>679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0F013" w14:textId="77777777" w:rsidR="00FD732B" w:rsidRPr="00FD732B" w:rsidRDefault="00FD732B" w:rsidP="00FD732B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D732B">
              <w:rPr>
                <w:rFonts w:ascii="Calibri" w:eastAsia="Times New Roman" w:hAnsi="Calibri" w:cs="Calibri"/>
                <w:color w:val="000000"/>
                <w:sz w:val="22"/>
              </w:rPr>
              <w:t>say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6E2D1" w14:textId="77777777" w:rsidR="00FD732B" w:rsidRPr="00FD732B" w:rsidRDefault="00FD732B" w:rsidP="00FD732B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D732B">
              <w:rPr>
                <w:rFonts w:ascii="Calibri" w:eastAsia="Times New Roman" w:hAnsi="Calibri" w:cs="Calibri"/>
                <w:color w:val="000000"/>
                <w:sz w:val="22"/>
              </w:rPr>
              <w:t>508</w:t>
            </w:r>
          </w:p>
        </w:tc>
      </w:tr>
      <w:tr w:rsidR="00FD732B" w:rsidRPr="00FD732B" w14:paraId="2D12C4BE" w14:textId="77777777" w:rsidTr="00FD732B">
        <w:trPr>
          <w:trHeight w:val="287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31027" w14:textId="77777777" w:rsidR="00FD732B" w:rsidRPr="00FD732B" w:rsidRDefault="00FD732B" w:rsidP="00FD732B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FD732B">
              <w:rPr>
                <w:rFonts w:ascii="Calibri" w:eastAsia="Times New Roman" w:hAnsi="Calibri" w:cs="Calibri"/>
                <w:color w:val="000000"/>
                <w:sz w:val="22"/>
              </w:rPr>
              <w:lastRenderedPageBreak/>
              <w:t>i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FB2C9" w14:textId="77777777" w:rsidR="00FD732B" w:rsidRPr="00FD732B" w:rsidRDefault="00FD732B" w:rsidP="00FD732B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D732B">
              <w:rPr>
                <w:rFonts w:ascii="Calibri" w:eastAsia="Times New Roman" w:hAnsi="Calibri" w:cs="Calibri"/>
                <w:color w:val="000000"/>
                <w:sz w:val="22"/>
              </w:rPr>
              <w:t>3305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AA45C" w14:textId="77777777" w:rsidR="00FD732B" w:rsidRPr="00FD732B" w:rsidRDefault="00FD732B" w:rsidP="00FD732B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D732B">
              <w:rPr>
                <w:rFonts w:ascii="Calibri" w:eastAsia="Times New Roman" w:hAnsi="Calibri" w:cs="Calibri"/>
                <w:color w:val="000000"/>
                <w:sz w:val="22"/>
              </w:rPr>
              <w:t>god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02102" w14:textId="77777777" w:rsidR="00FD732B" w:rsidRPr="00FD732B" w:rsidRDefault="00FD732B" w:rsidP="00FD732B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D732B">
              <w:rPr>
                <w:rFonts w:ascii="Calibri" w:eastAsia="Times New Roman" w:hAnsi="Calibri" w:cs="Calibri"/>
                <w:color w:val="000000"/>
                <w:sz w:val="22"/>
              </w:rPr>
              <w:t>1656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F1D6C" w14:textId="77777777" w:rsidR="00FD732B" w:rsidRPr="00FD732B" w:rsidRDefault="00FD732B" w:rsidP="00FD732B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D732B">
              <w:rPr>
                <w:rFonts w:ascii="Calibri" w:eastAsia="Times New Roman" w:hAnsi="Calibri" w:cs="Calibri"/>
                <w:color w:val="000000"/>
                <w:sz w:val="22"/>
              </w:rPr>
              <w:t>as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88DF3" w14:textId="77777777" w:rsidR="00FD732B" w:rsidRPr="00FD732B" w:rsidRDefault="00FD732B" w:rsidP="00FD732B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D732B">
              <w:rPr>
                <w:rFonts w:ascii="Calibri" w:eastAsia="Times New Roman" w:hAnsi="Calibri" w:cs="Calibri"/>
                <w:color w:val="000000"/>
                <w:sz w:val="22"/>
              </w:rPr>
              <w:t>1044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A9BB1" w14:textId="77777777" w:rsidR="00FD732B" w:rsidRPr="00FD732B" w:rsidRDefault="00FD732B" w:rsidP="00FD732B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D732B">
              <w:rPr>
                <w:rFonts w:ascii="Calibri" w:eastAsia="Times New Roman" w:hAnsi="Calibri" w:cs="Calibri"/>
                <w:color w:val="000000"/>
                <w:sz w:val="22"/>
              </w:rPr>
              <w:t>therefore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384CF" w14:textId="77777777" w:rsidR="00FD732B" w:rsidRPr="00FD732B" w:rsidRDefault="00FD732B" w:rsidP="00FD732B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D732B">
              <w:rPr>
                <w:rFonts w:ascii="Calibri" w:eastAsia="Times New Roman" w:hAnsi="Calibri" w:cs="Calibri"/>
                <w:color w:val="000000"/>
                <w:sz w:val="22"/>
              </w:rPr>
              <w:t>653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AB2D2" w14:textId="77777777" w:rsidR="00FD732B" w:rsidRPr="00FD732B" w:rsidRDefault="00FD732B" w:rsidP="00FD732B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D732B">
              <w:rPr>
                <w:rFonts w:ascii="Calibri" w:eastAsia="Times New Roman" w:hAnsi="Calibri" w:cs="Calibri"/>
                <w:color w:val="000000"/>
                <w:sz w:val="22"/>
              </w:rPr>
              <w:t>after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AEFEA" w14:textId="77777777" w:rsidR="00FD732B" w:rsidRPr="00FD732B" w:rsidRDefault="00FD732B" w:rsidP="00FD732B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D732B">
              <w:rPr>
                <w:rFonts w:ascii="Calibri" w:eastAsia="Times New Roman" w:hAnsi="Calibri" w:cs="Calibri"/>
                <w:color w:val="000000"/>
                <w:sz w:val="22"/>
              </w:rPr>
              <w:t>503</w:t>
            </w:r>
          </w:p>
        </w:tc>
      </w:tr>
      <w:tr w:rsidR="00FD732B" w:rsidRPr="00FD732B" w14:paraId="62FD09EE" w14:textId="77777777" w:rsidTr="00FD732B">
        <w:trPr>
          <w:trHeight w:val="287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2739B" w14:textId="77777777" w:rsidR="00FD732B" w:rsidRPr="00FD732B" w:rsidRDefault="00FD732B" w:rsidP="00FD732B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D732B">
              <w:rPr>
                <w:rFonts w:ascii="Calibri" w:eastAsia="Times New Roman" w:hAnsi="Calibri" w:cs="Calibri"/>
                <w:color w:val="000000"/>
                <w:sz w:val="22"/>
              </w:rPr>
              <w:t>he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9DF32" w14:textId="77777777" w:rsidR="00FD732B" w:rsidRPr="00FD732B" w:rsidRDefault="00FD732B" w:rsidP="00FD732B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D732B">
              <w:rPr>
                <w:rFonts w:ascii="Calibri" w:eastAsia="Times New Roman" w:hAnsi="Calibri" w:cs="Calibri"/>
                <w:color w:val="000000"/>
                <w:sz w:val="22"/>
              </w:rPr>
              <w:t>3168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44B7F" w14:textId="77777777" w:rsidR="00FD732B" w:rsidRPr="00FD732B" w:rsidRDefault="00FD732B" w:rsidP="00FD732B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D732B">
              <w:rPr>
                <w:rFonts w:ascii="Calibri" w:eastAsia="Times New Roman" w:hAnsi="Calibri" w:cs="Calibri"/>
                <w:color w:val="000000"/>
                <w:sz w:val="22"/>
              </w:rPr>
              <w:t>came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101CE" w14:textId="77777777" w:rsidR="00FD732B" w:rsidRPr="00FD732B" w:rsidRDefault="00FD732B" w:rsidP="00FD732B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D732B">
              <w:rPr>
                <w:rFonts w:ascii="Calibri" w:eastAsia="Times New Roman" w:hAnsi="Calibri" w:cs="Calibri"/>
                <w:color w:val="000000"/>
                <w:sz w:val="22"/>
              </w:rPr>
              <w:t>1641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F1E4C" w14:textId="77777777" w:rsidR="00FD732B" w:rsidRPr="00FD732B" w:rsidRDefault="00FD732B" w:rsidP="00FD732B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D732B">
              <w:rPr>
                <w:rFonts w:ascii="Calibri" w:eastAsia="Times New Roman" w:hAnsi="Calibri" w:cs="Calibri"/>
                <w:color w:val="000000"/>
                <w:sz w:val="22"/>
              </w:rPr>
              <w:t>also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9F0A6" w14:textId="77777777" w:rsidR="00FD732B" w:rsidRPr="00FD732B" w:rsidRDefault="00FD732B" w:rsidP="00FD732B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D732B">
              <w:rPr>
                <w:rFonts w:ascii="Calibri" w:eastAsia="Times New Roman" w:hAnsi="Calibri" w:cs="Calibri"/>
                <w:color w:val="000000"/>
                <w:sz w:val="22"/>
              </w:rPr>
              <w:t>1029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1DC22" w14:textId="77777777" w:rsidR="00FD732B" w:rsidRPr="00FD732B" w:rsidRDefault="00FD732B" w:rsidP="00FD732B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D732B">
              <w:rPr>
                <w:rFonts w:ascii="Calibri" w:eastAsia="Times New Roman" w:hAnsi="Calibri" w:cs="Calibri"/>
                <w:color w:val="000000"/>
                <w:sz w:val="22"/>
              </w:rPr>
              <w:t>said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6EE4D" w14:textId="77777777" w:rsidR="00FD732B" w:rsidRPr="00FD732B" w:rsidRDefault="00FD732B" w:rsidP="00FD732B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D732B">
              <w:rPr>
                <w:rFonts w:ascii="Calibri" w:eastAsia="Times New Roman" w:hAnsi="Calibri" w:cs="Calibri"/>
                <w:color w:val="000000"/>
                <w:sz w:val="22"/>
              </w:rPr>
              <w:t>644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0D3D2" w14:textId="77777777" w:rsidR="00FD732B" w:rsidRPr="00FD732B" w:rsidRDefault="00FD732B" w:rsidP="00FD732B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D732B">
              <w:rPr>
                <w:rFonts w:ascii="Calibri" w:eastAsia="Times New Roman" w:hAnsi="Calibri" w:cs="Calibri"/>
                <w:color w:val="000000"/>
                <w:sz w:val="22"/>
              </w:rPr>
              <w:t>king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ADC94" w14:textId="77777777" w:rsidR="00FD732B" w:rsidRPr="00FD732B" w:rsidRDefault="00FD732B" w:rsidP="00FD732B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D732B">
              <w:rPr>
                <w:rFonts w:ascii="Calibri" w:eastAsia="Times New Roman" w:hAnsi="Calibri" w:cs="Calibri"/>
                <w:color w:val="000000"/>
                <w:sz w:val="22"/>
              </w:rPr>
              <w:t>492</w:t>
            </w:r>
          </w:p>
        </w:tc>
      </w:tr>
      <w:tr w:rsidR="00FD732B" w:rsidRPr="00FD732B" w14:paraId="1F591363" w14:textId="77777777" w:rsidTr="00FD732B">
        <w:trPr>
          <w:trHeight w:val="287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2EC72" w14:textId="77777777" w:rsidR="00FD732B" w:rsidRPr="00FD732B" w:rsidRDefault="00FD732B" w:rsidP="00FD732B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D732B">
              <w:rPr>
                <w:rFonts w:ascii="Calibri" w:eastAsia="Times New Roman" w:hAnsi="Calibri" w:cs="Calibri"/>
                <w:color w:val="000000"/>
                <w:sz w:val="22"/>
              </w:rPr>
              <w:t>it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583FD" w14:textId="77777777" w:rsidR="00FD732B" w:rsidRPr="00FD732B" w:rsidRDefault="00FD732B" w:rsidP="00FD732B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D732B">
              <w:rPr>
                <w:rFonts w:ascii="Calibri" w:eastAsia="Times New Roman" w:hAnsi="Calibri" w:cs="Calibri"/>
                <w:color w:val="000000"/>
                <w:sz w:val="22"/>
              </w:rPr>
              <w:t>3066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5720D" w14:textId="77777777" w:rsidR="00FD732B" w:rsidRPr="00FD732B" w:rsidRDefault="00FD732B" w:rsidP="00FD732B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D732B">
              <w:rPr>
                <w:rFonts w:ascii="Calibri" w:eastAsia="Times New Roman" w:hAnsi="Calibri" w:cs="Calibri"/>
                <w:color w:val="000000"/>
                <w:sz w:val="22"/>
              </w:rPr>
              <w:t>behold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5415A" w14:textId="77777777" w:rsidR="00FD732B" w:rsidRPr="00FD732B" w:rsidRDefault="00FD732B" w:rsidP="00FD732B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D732B">
              <w:rPr>
                <w:rFonts w:ascii="Calibri" w:eastAsia="Times New Roman" w:hAnsi="Calibri" w:cs="Calibri"/>
                <w:color w:val="000000"/>
                <w:sz w:val="22"/>
              </w:rPr>
              <w:t>1620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8F15C" w14:textId="77777777" w:rsidR="00FD732B" w:rsidRPr="00FD732B" w:rsidRDefault="00FD732B" w:rsidP="00FD732B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D732B">
              <w:rPr>
                <w:rFonts w:ascii="Calibri" w:eastAsia="Times New Roman" w:hAnsi="Calibri" w:cs="Calibri"/>
                <w:color w:val="000000"/>
                <w:sz w:val="22"/>
              </w:rPr>
              <w:t>we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04432" w14:textId="77777777" w:rsidR="00FD732B" w:rsidRPr="00FD732B" w:rsidRDefault="00FD732B" w:rsidP="00FD732B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D732B">
              <w:rPr>
                <w:rFonts w:ascii="Calibri" w:eastAsia="Times New Roman" w:hAnsi="Calibri" w:cs="Calibri"/>
                <w:color w:val="000000"/>
                <w:sz w:val="22"/>
              </w:rPr>
              <w:t>1006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4E9B0" w14:textId="77777777" w:rsidR="00FD732B" w:rsidRPr="00FD732B" w:rsidRDefault="00FD732B" w:rsidP="00FD732B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D732B">
              <w:rPr>
                <w:rFonts w:ascii="Calibri" w:eastAsia="Times New Roman" w:hAnsi="Calibri" w:cs="Calibri"/>
                <w:color w:val="000000"/>
                <w:sz w:val="22"/>
              </w:rPr>
              <w:t>if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5CF43" w14:textId="77777777" w:rsidR="00FD732B" w:rsidRPr="00FD732B" w:rsidRDefault="00FD732B" w:rsidP="00FD732B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D732B">
              <w:rPr>
                <w:rFonts w:ascii="Calibri" w:eastAsia="Times New Roman" w:hAnsi="Calibri" w:cs="Calibri"/>
                <w:color w:val="000000"/>
                <w:sz w:val="22"/>
              </w:rPr>
              <w:t>641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D44BD" w14:textId="77777777" w:rsidR="00FD732B" w:rsidRPr="00FD732B" w:rsidRDefault="00FD732B" w:rsidP="00FD732B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D732B">
              <w:rPr>
                <w:rFonts w:ascii="Calibri" w:eastAsia="Times New Roman" w:hAnsi="Calibri" w:cs="Calibri"/>
                <w:color w:val="000000"/>
                <w:sz w:val="22"/>
              </w:rPr>
              <w:t>again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2C2D4" w14:textId="77777777" w:rsidR="00FD732B" w:rsidRPr="00FD732B" w:rsidRDefault="00FD732B" w:rsidP="00FD732B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D732B">
              <w:rPr>
                <w:rFonts w:ascii="Calibri" w:eastAsia="Times New Roman" w:hAnsi="Calibri" w:cs="Calibri"/>
                <w:color w:val="000000"/>
                <w:sz w:val="22"/>
              </w:rPr>
              <w:t>478</w:t>
            </w:r>
          </w:p>
        </w:tc>
      </w:tr>
      <w:tr w:rsidR="00FD732B" w:rsidRPr="00FD732B" w14:paraId="2509DC0C" w14:textId="77777777" w:rsidTr="00FD732B">
        <w:trPr>
          <w:trHeight w:val="287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984AC" w14:textId="77777777" w:rsidR="00FD732B" w:rsidRPr="00FD732B" w:rsidRDefault="00FD732B" w:rsidP="00FD732B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D732B">
              <w:rPr>
                <w:rFonts w:ascii="Calibri" w:eastAsia="Times New Roman" w:hAnsi="Calibri" w:cs="Calibri"/>
                <w:color w:val="000000"/>
                <w:sz w:val="22"/>
              </w:rPr>
              <w:t>their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38DCF" w14:textId="77777777" w:rsidR="00FD732B" w:rsidRPr="00FD732B" w:rsidRDefault="00FD732B" w:rsidP="00FD732B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D732B">
              <w:rPr>
                <w:rFonts w:ascii="Calibri" w:eastAsia="Times New Roman" w:hAnsi="Calibri" w:cs="Calibri"/>
                <w:color w:val="000000"/>
                <w:sz w:val="22"/>
              </w:rPr>
              <w:t>2798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3F113" w14:textId="77777777" w:rsidR="00FD732B" w:rsidRPr="00FD732B" w:rsidRDefault="00FD732B" w:rsidP="00FD732B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D732B">
              <w:rPr>
                <w:rFonts w:ascii="Calibri" w:eastAsia="Times New Roman" w:hAnsi="Calibri" w:cs="Calibri"/>
                <w:color w:val="000000"/>
                <w:sz w:val="22"/>
              </w:rPr>
              <w:t>was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44C8E" w14:textId="77777777" w:rsidR="00FD732B" w:rsidRPr="00FD732B" w:rsidRDefault="00FD732B" w:rsidP="00FD732B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D732B">
              <w:rPr>
                <w:rFonts w:ascii="Calibri" w:eastAsia="Times New Roman" w:hAnsi="Calibri" w:cs="Calibri"/>
                <w:color w:val="000000"/>
                <w:sz w:val="22"/>
              </w:rPr>
              <w:t>1574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9B795" w14:textId="77777777" w:rsidR="00FD732B" w:rsidRPr="00FD732B" w:rsidRDefault="00FD732B" w:rsidP="00FD732B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D732B">
              <w:rPr>
                <w:rFonts w:ascii="Calibri" w:eastAsia="Times New Roman" w:hAnsi="Calibri" w:cs="Calibri"/>
                <w:color w:val="000000"/>
                <w:sz w:val="22"/>
              </w:rPr>
              <w:t>from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49A5B" w14:textId="77777777" w:rsidR="00FD732B" w:rsidRPr="00FD732B" w:rsidRDefault="00FD732B" w:rsidP="00FD732B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D732B">
              <w:rPr>
                <w:rFonts w:ascii="Calibri" w:eastAsia="Times New Roman" w:hAnsi="Calibri" w:cs="Calibri"/>
                <w:color w:val="000000"/>
                <w:sz w:val="22"/>
              </w:rPr>
              <w:t>1001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27CFD" w14:textId="77777777" w:rsidR="00FD732B" w:rsidRPr="00FD732B" w:rsidRDefault="00FD732B" w:rsidP="00FD732B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D732B">
              <w:rPr>
                <w:rFonts w:ascii="Calibri" w:eastAsia="Times New Roman" w:hAnsi="Calibri" w:cs="Calibri"/>
                <w:color w:val="000000"/>
                <w:sz w:val="22"/>
              </w:rPr>
              <w:t>words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1A6FE" w14:textId="77777777" w:rsidR="00FD732B" w:rsidRPr="00FD732B" w:rsidRDefault="00FD732B" w:rsidP="00FD732B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D732B">
              <w:rPr>
                <w:rFonts w:ascii="Calibri" w:eastAsia="Times New Roman" w:hAnsi="Calibri" w:cs="Calibri"/>
                <w:color w:val="000000"/>
                <w:sz w:val="22"/>
              </w:rPr>
              <w:t>639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010C7" w14:textId="77777777" w:rsidR="00FD732B" w:rsidRPr="00FD732B" w:rsidRDefault="00FD732B" w:rsidP="00FD732B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D732B">
              <w:rPr>
                <w:rFonts w:ascii="Calibri" w:eastAsia="Times New Roman" w:hAnsi="Calibri" w:cs="Calibri"/>
                <w:color w:val="000000"/>
                <w:sz w:val="22"/>
              </w:rPr>
              <w:t>those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0661A" w14:textId="77777777" w:rsidR="00FD732B" w:rsidRPr="00FD732B" w:rsidRDefault="00FD732B" w:rsidP="00FD732B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D732B">
              <w:rPr>
                <w:rFonts w:ascii="Calibri" w:eastAsia="Times New Roman" w:hAnsi="Calibri" w:cs="Calibri"/>
                <w:color w:val="000000"/>
                <w:sz w:val="22"/>
              </w:rPr>
              <w:t>478</w:t>
            </w:r>
          </w:p>
        </w:tc>
      </w:tr>
      <w:tr w:rsidR="00FD732B" w:rsidRPr="00FD732B" w14:paraId="4402A5B3" w14:textId="77777777" w:rsidTr="00FD732B">
        <w:trPr>
          <w:trHeight w:val="287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B81B8" w14:textId="77777777" w:rsidR="00FD732B" w:rsidRPr="00FD732B" w:rsidRDefault="00FD732B" w:rsidP="00FD732B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D732B">
              <w:rPr>
                <w:rFonts w:ascii="Calibri" w:eastAsia="Times New Roman" w:hAnsi="Calibri" w:cs="Calibri"/>
                <w:color w:val="000000"/>
                <w:sz w:val="22"/>
              </w:rPr>
              <w:t>them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C1CA7" w14:textId="77777777" w:rsidR="00FD732B" w:rsidRPr="00FD732B" w:rsidRDefault="00FD732B" w:rsidP="00FD732B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D732B">
              <w:rPr>
                <w:rFonts w:ascii="Calibri" w:eastAsia="Times New Roman" w:hAnsi="Calibri" w:cs="Calibri"/>
                <w:color w:val="000000"/>
                <w:sz w:val="22"/>
              </w:rPr>
              <w:t>2634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3FDF8" w14:textId="77777777" w:rsidR="00FD732B" w:rsidRPr="00FD732B" w:rsidRDefault="00FD732B" w:rsidP="00FD732B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D732B">
              <w:rPr>
                <w:rFonts w:ascii="Calibri" w:eastAsia="Times New Roman" w:hAnsi="Calibri" w:cs="Calibri"/>
                <w:color w:val="000000"/>
                <w:sz w:val="22"/>
              </w:rPr>
              <w:t>lord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301FE" w14:textId="77777777" w:rsidR="00FD732B" w:rsidRPr="00FD732B" w:rsidRDefault="00FD732B" w:rsidP="00FD732B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D732B">
              <w:rPr>
                <w:rFonts w:ascii="Calibri" w:eastAsia="Times New Roman" w:hAnsi="Calibri" w:cs="Calibri"/>
                <w:color w:val="000000"/>
                <w:sz w:val="22"/>
              </w:rPr>
              <w:t>1552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01A28" w14:textId="77777777" w:rsidR="00FD732B" w:rsidRPr="00FD732B" w:rsidRDefault="00FD732B" w:rsidP="00FD732B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D732B">
              <w:rPr>
                <w:rFonts w:ascii="Calibri" w:eastAsia="Times New Roman" w:hAnsi="Calibri" w:cs="Calibri"/>
                <w:color w:val="000000"/>
                <w:sz w:val="22"/>
              </w:rPr>
              <w:t>but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842CD" w14:textId="77777777" w:rsidR="00FD732B" w:rsidRPr="00FD732B" w:rsidRDefault="00FD732B" w:rsidP="00FD732B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D732B">
              <w:rPr>
                <w:rFonts w:ascii="Calibri" w:eastAsia="Times New Roman" w:hAnsi="Calibri" w:cs="Calibri"/>
                <w:color w:val="000000"/>
                <w:sz w:val="22"/>
              </w:rPr>
              <w:t>986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79D40" w14:textId="77777777" w:rsidR="00FD732B" w:rsidRPr="00FD732B" w:rsidRDefault="00FD732B" w:rsidP="00FD732B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D732B">
              <w:rPr>
                <w:rFonts w:ascii="Calibri" w:eastAsia="Times New Roman" w:hAnsi="Calibri" w:cs="Calibri"/>
                <w:color w:val="000000"/>
                <w:sz w:val="22"/>
              </w:rPr>
              <w:t>do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84D81" w14:textId="77777777" w:rsidR="00FD732B" w:rsidRPr="00FD732B" w:rsidRDefault="00FD732B" w:rsidP="00FD732B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D732B">
              <w:rPr>
                <w:rFonts w:ascii="Calibri" w:eastAsia="Times New Roman" w:hAnsi="Calibri" w:cs="Calibri"/>
                <w:color w:val="000000"/>
                <w:sz w:val="22"/>
              </w:rPr>
              <w:t>633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242FB" w14:textId="77777777" w:rsidR="00FD732B" w:rsidRPr="00FD732B" w:rsidRDefault="00FD732B" w:rsidP="00FD732B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D732B">
              <w:rPr>
                <w:rFonts w:ascii="Calibri" w:eastAsia="Times New Roman" w:hAnsi="Calibri" w:cs="Calibri"/>
                <w:color w:val="000000"/>
                <w:sz w:val="22"/>
              </w:rPr>
              <w:t>thus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05DFE" w14:textId="77777777" w:rsidR="00FD732B" w:rsidRPr="00FD732B" w:rsidRDefault="00FD732B" w:rsidP="00FD732B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D732B">
              <w:rPr>
                <w:rFonts w:ascii="Calibri" w:eastAsia="Times New Roman" w:hAnsi="Calibri" w:cs="Calibri"/>
                <w:color w:val="000000"/>
                <w:sz w:val="22"/>
              </w:rPr>
              <w:t>475</w:t>
            </w:r>
          </w:p>
        </w:tc>
      </w:tr>
      <w:tr w:rsidR="00FD732B" w:rsidRPr="00FD732B" w14:paraId="053571C1" w14:textId="77777777" w:rsidTr="00FD732B">
        <w:trPr>
          <w:trHeight w:val="287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BA85B" w14:textId="77777777" w:rsidR="00FD732B" w:rsidRPr="00FD732B" w:rsidRDefault="00FD732B" w:rsidP="00FD732B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D732B">
              <w:rPr>
                <w:rFonts w:ascii="Calibri" w:eastAsia="Times New Roman" w:hAnsi="Calibri" w:cs="Calibri"/>
                <w:color w:val="000000"/>
                <w:sz w:val="22"/>
              </w:rPr>
              <w:t>be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68D37" w14:textId="77777777" w:rsidR="00FD732B" w:rsidRPr="00FD732B" w:rsidRDefault="00FD732B" w:rsidP="00FD732B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D732B">
              <w:rPr>
                <w:rFonts w:ascii="Calibri" w:eastAsia="Times New Roman" w:hAnsi="Calibri" w:cs="Calibri"/>
                <w:color w:val="000000"/>
                <w:sz w:val="22"/>
              </w:rPr>
              <w:t>2501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44EDE" w14:textId="77777777" w:rsidR="00FD732B" w:rsidRPr="00FD732B" w:rsidRDefault="00FD732B" w:rsidP="00FD732B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D732B">
              <w:rPr>
                <w:rFonts w:ascii="Calibri" w:eastAsia="Times New Roman" w:hAnsi="Calibri" w:cs="Calibri"/>
                <w:color w:val="000000"/>
                <w:sz w:val="22"/>
              </w:rPr>
              <w:t>pass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29D53" w14:textId="77777777" w:rsidR="00FD732B" w:rsidRPr="00FD732B" w:rsidRDefault="00FD732B" w:rsidP="00FD732B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D732B">
              <w:rPr>
                <w:rFonts w:ascii="Calibri" w:eastAsia="Times New Roman" w:hAnsi="Calibri" w:cs="Calibri"/>
                <w:color w:val="000000"/>
                <w:sz w:val="22"/>
              </w:rPr>
              <w:t>1524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A4A99" w14:textId="77777777" w:rsidR="00FD732B" w:rsidRPr="00FD732B" w:rsidRDefault="00FD732B" w:rsidP="00FD732B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D732B">
              <w:rPr>
                <w:rFonts w:ascii="Calibri" w:eastAsia="Times New Roman" w:hAnsi="Calibri" w:cs="Calibri"/>
                <w:color w:val="000000"/>
                <w:sz w:val="22"/>
              </w:rPr>
              <w:t>things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CBA6F" w14:textId="77777777" w:rsidR="00FD732B" w:rsidRPr="00FD732B" w:rsidRDefault="00FD732B" w:rsidP="00FD732B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D732B">
              <w:rPr>
                <w:rFonts w:ascii="Calibri" w:eastAsia="Times New Roman" w:hAnsi="Calibri" w:cs="Calibri"/>
                <w:color w:val="000000"/>
                <w:sz w:val="22"/>
              </w:rPr>
              <w:t>900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8E88C" w14:textId="77777777" w:rsidR="00FD732B" w:rsidRPr="00FD732B" w:rsidRDefault="00FD732B" w:rsidP="00FD732B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D732B">
              <w:rPr>
                <w:rFonts w:ascii="Calibri" w:eastAsia="Times New Roman" w:hAnsi="Calibri" w:cs="Calibri"/>
                <w:color w:val="000000"/>
                <w:sz w:val="22"/>
              </w:rPr>
              <w:t>when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E33DA" w14:textId="77777777" w:rsidR="00FD732B" w:rsidRPr="00FD732B" w:rsidRDefault="00FD732B" w:rsidP="00FD732B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D732B">
              <w:rPr>
                <w:rFonts w:ascii="Calibri" w:eastAsia="Times New Roman" w:hAnsi="Calibri" w:cs="Calibri"/>
                <w:color w:val="000000"/>
                <w:sz w:val="22"/>
              </w:rPr>
              <w:t>630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808BC" w14:textId="77777777" w:rsidR="00FD732B" w:rsidRPr="00FD732B" w:rsidRDefault="00FD732B" w:rsidP="00FD732B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D732B">
              <w:rPr>
                <w:rFonts w:ascii="Calibri" w:eastAsia="Times New Roman" w:hAnsi="Calibri" w:cs="Calibri"/>
                <w:color w:val="000000"/>
                <w:sz w:val="22"/>
              </w:rPr>
              <w:t>know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40CA1" w14:textId="77777777" w:rsidR="00FD732B" w:rsidRPr="00FD732B" w:rsidRDefault="00FD732B" w:rsidP="00FD732B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D732B">
              <w:rPr>
                <w:rFonts w:ascii="Calibri" w:eastAsia="Times New Roman" w:hAnsi="Calibri" w:cs="Calibri"/>
                <w:color w:val="000000"/>
                <w:sz w:val="22"/>
              </w:rPr>
              <w:t>473</w:t>
            </w:r>
          </w:p>
        </w:tc>
      </w:tr>
      <w:tr w:rsidR="00FD732B" w:rsidRPr="00FD732B" w14:paraId="6476D409" w14:textId="77777777" w:rsidTr="00FD732B">
        <w:trPr>
          <w:trHeight w:val="287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9B6ED" w14:textId="77777777" w:rsidR="00FD732B" w:rsidRPr="00FD732B" w:rsidRDefault="00FD732B" w:rsidP="00FD732B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D732B">
              <w:rPr>
                <w:rFonts w:ascii="Calibri" w:eastAsia="Times New Roman" w:hAnsi="Calibri" w:cs="Calibri"/>
                <w:color w:val="000000"/>
                <w:sz w:val="22"/>
              </w:rPr>
              <w:t>for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B9CAF" w14:textId="77777777" w:rsidR="00FD732B" w:rsidRPr="00FD732B" w:rsidRDefault="00FD732B" w:rsidP="00FD732B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D732B">
              <w:rPr>
                <w:rFonts w:ascii="Calibri" w:eastAsia="Times New Roman" w:hAnsi="Calibri" w:cs="Calibri"/>
                <w:color w:val="000000"/>
                <w:sz w:val="22"/>
              </w:rPr>
              <w:t>2500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69F58" w14:textId="77777777" w:rsidR="00FD732B" w:rsidRPr="00FD732B" w:rsidRDefault="00FD732B" w:rsidP="00FD732B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D732B">
              <w:rPr>
                <w:rFonts w:ascii="Calibri" w:eastAsia="Times New Roman" w:hAnsi="Calibri" w:cs="Calibri"/>
                <w:color w:val="000000"/>
                <w:sz w:val="22"/>
              </w:rPr>
              <w:t>with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BCE89" w14:textId="77777777" w:rsidR="00FD732B" w:rsidRPr="00FD732B" w:rsidRDefault="00FD732B" w:rsidP="00FD732B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D732B">
              <w:rPr>
                <w:rFonts w:ascii="Calibri" w:eastAsia="Times New Roman" w:hAnsi="Calibri" w:cs="Calibri"/>
                <w:color w:val="000000"/>
                <w:sz w:val="22"/>
              </w:rPr>
              <w:t>1515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F26E6" w14:textId="77777777" w:rsidR="00FD732B" w:rsidRPr="00FD732B" w:rsidRDefault="00FD732B" w:rsidP="00FD732B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D732B">
              <w:rPr>
                <w:rFonts w:ascii="Calibri" w:eastAsia="Times New Roman" w:hAnsi="Calibri" w:cs="Calibri"/>
                <w:color w:val="000000"/>
                <w:sz w:val="22"/>
              </w:rPr>
              <w:t>me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42A30" w14:textId="77777777" w:rsidR="00FD732B" w:rsidRPr="00FD732B" w:rsidRDefault="00FD732B" w:rsidP="00FD732B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D732B">
              <w:rPr>
                <w:rFonts w:ascii="Calibri" w:eastAsia="Times New Roman" w:hAnsi="Calibri" w:cs="Calibri"/>
                <w:color w:val="000000"/>
                <w:sz w:val="22"/>
              </w:rPr>
              <w:t>864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324BD" w14:textId="77777777" w:rsidR="00FD732B" w:rsidRPr="00FD732B" w:rsidRDefault="00FD732B" w:rsidP="00FD732B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D732B">
              <w:rPr>
                <w:rFonts w:ascii="Calibri" w:eastAsia="Times New Roman" w:hAnsi="Calibri" w:cs="Calibri"/>
                <w:color w:val="000000"/>
                <w:sz w:val="22"/>
              </w:rPr>
              <w:t>would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5546D" w14:textId="77777777" w:rsidR="00FD732B" w:rsidRPr="00FD732B" w:rsidRDefault="00FD732B" w:rsidP="00FD732B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D732B">
              <w:rPr>
                <w:rFonts w:ascii="Calibri" w:eastAsia="Times New Roman" w:hAnsi="Calibri" w:cs="Calibri"/>
                <w:color w:val="000000"/>
                <w:sz w:val="22"/>
              </w:rPr>
              <w:t>611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4DDC5" w14:textId="77777777" w:rsidR="00FD732B" w:rsidRPr="00FD732B" w:rsidRDefault="00FD732B" w:rsidP="00FD732B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D732B">
              <w:rPr>
                <w:rFonts w:ascii="Calibri" w:eastAsia="Times New Roman" w:hAnsi="Calibri" w:cs="Calibri"/>
                <w:color w:val="000000"/>
                <w:sz w:val="22"/>
              </w:rPr>
              <w:t>no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CB84A" w14:textId="77777777" w:rsidR="00FD732B" w:rsidRPr="00FD732B" w:rsidRDefault="00FD732B" w:rsidP="00FD732B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D732B">
              <w:rPr>
                <w:rFonts w:ascii="Calibri" w:eastAsia="Times New Roman" w:hAnsi="Calibri" w:cs="Calibri"/>
                <w:color w:val="000000"/>
                <w:sz w:val="22"/>
              </w:rPr>
              <w:t>473</w:t>
            </w:r>
          </w:p>
        </w:tc>
      </w:tr>
      <w:tr w:rsidR="00FD732B" w:rsidRPr="00FD732B" w14:paraId="44BC49F4" w14:textId="77777777" w:rsidTr="00FD732B">
        <w:trPr>
          <w:trHeight w:val="287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13F80" w14:textId="77777777" w:rsidR="00FD732B" w:rsidRPr="00FD732B" w:rsidRDefault="00FD732B" w:rsidP="00FD732B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D732B">
              <w:rPr>
                <w:rFonts w:ascii="Calibri" w:eastAsia="Times New Roman" w:hAnsi="Calibri" w:cs="Calibri"/>
                <w:color w:val="000000"/>
                <w:sz w:val="22"/>
              </w:rPr>
              <w:t>shall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DF05C" w14:textId="77777777" w:rsidR="00FD732B" w:rsidRPr="00FD732B" w:rsidRDefault="00FD732B" w:rsidP="00FD732B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D732B">
              <w:rPr>
                <w:rFonts w:ascii="Calibri" w:eastAsia="Times New Roman" w:hAnsi="Calibri" w:cs="Calibri"/>
                <w:color w:val="000000"/>
                <w:sz w:val="22"/>
              </w:rPr>
              <w:t>2483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AD19E" w14:textId="77777777" w:rsidR="00FD732B" w:rsidRPr="00FD732B" w:rsidRDefault="00FD732B" w:rsidP="00FD732B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D732B">
              <w:rPr>
                <w:rFonts w:ascii="Calibri" w:eastAsia="Times New Roman" w:hAnsi="Calibri" w:cs="Calibri"/>
                <w:color w:val="000000"/>
                <w:sz w:val="22"/>
              </w:rPr>
              <w:t>this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845DC" w14:textId="77777777" w:rsidR="00FD732B" w:rsidRPr="00FD732B" w:rsidRDefault="00FD732B" w:rsidP="00FD732B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D732B">
              <w:rPr>
                <w:rFonts w:ascii="Calibri" w:eastAsia="Times New Roman" w:hAnsi="Calibri" w:cs="Calibri"/>
                <w:color w:val="000000"/>
                <w:sz w:val="22"/>
              </w:rPr>
              <w:t>1428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CC9E3" w14:textId="77777777" w:rsidR="00FD732B" w:rsidRPr="00FD732B" w:rsidRDefault="00FD732B" w:rsidP="00FD732B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D732B">
              <w:rPr>
                <w:rFonts w:ascii="Calibri" w:eastAsia="Times New Roman" w:hAnsi="Calibri" w:cs="Calibri"/>
                <w:color w:val="000000"/>
                <w:sz w:val="22"/>
              </w:rPr>
              <w:t>there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9CF72" w14:textId="77777777" w:rsidR="00FD732B" w:rsidRPr="00FD732B" w:rsidRDefault="00FD732B" w:rsidP="00FD732B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D732B">
              <w:rPr>
                <w:rFonts w:ascii="Calibri" w:eastAsia="Times New Roman" w:hAnsi="Calibri" w:cs="Calibri"/>
                <w:color w:val="000000"/>
                <w:sz w:val="22"/>
              </w:rPr>
              <w:t>819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83B47" w14:textId="77777777" w:rsidR="00FD732B" w:rsidRPr="00FD732B" w:rsidRDefault="00FD732B" w:rsidP="00FD732B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D732B">
              <w:rPr>
                <w:rFonts w:ascii="Calibri" w:eastAsia="Times New Roman" w:hAnsi="Calibri" w:cs="Calibri"/>
                <w:color w:val="000000"/>
                <w:sz w:val="22"/>
              </w:rPr>
              <w:t>forth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6FE16" w14:textId="77777777" w:rsidR="00FD732B" w:rsidRPr="00FD732B" w:rsidRDefault="00FD732B" w:rsidP="00FD732B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D732B">
              <w:rPr>
                <w:rFonts w:ascii="Calibri" w:eastAsia="Times New Roman" w:hAnsi="Calibri" w:cs="Calibri"/>
                <w:color w:val="000000"/>
                <w:sz w:val="22"/>
              </w:rPr>
              <w:t>604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E9663" w14:textId="77777777" w:rsidR="00FD732B" w:rsidRPr="00FD732B" w:rsidRDefault="00FD732B" w:rsidP="00FD732B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D732B">
              <w:rPr>
                <w:rFonts w:ascii="Calibri" w:eastAsia="Times New Roman" w:hAnsi="Calibri" w:cs="Calibri"/>
                <w:color w:val="000000"/>
                <w:sz w:val="22"/>
              </w:rPr>
              <w:t>thy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C52AC" w14:textId="77777777" w:rsidR="00FD732B" w:rsidRPr="00FD732B" w:rsidRDefault="00FD732B" w:rsidP="00FD732B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D732B">
              <w:rPr>
                <w:rFonts w:ascii="Calibri" w:eastAsia="Times New Roman" w:hAnsi="Calibri" w:cs="Calibri"/>
                <w:color w:val="000000"/>
                <w:sz w:val="22"/>
              </w:rPr>
              <w:t>468</w:t>
            </w:r>
          </w:p>
        </w:tc>
      </w:tr>
      <w:tr w:rsidR="00FD732B" w:rsidRPr="00FD732B" w14:paraId="5C0C5B2D" w14:textId="77777777" w:rsidTr="00FD732B">
        <w:trPr>
          <w:trHeight w:val="287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DFBB2" w14:textId="77777777" w:rsidR="00FD732B" w:rsidRPr="00FD732B" w:rsidRDefault="00FD732B" w:rsidP="00FD732B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D732B">
              <w:rPr>
                <w:rFonts w:ascii="Calibri" w:eastAsia="Times New Roman" w:hAnsi="Calibri" w:cs="Calibri"/>
                <w:color w:val="000000"/>
                <w:sz w:val="22"/>
              </w:rPr>
              <w:t>his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D9E46" w14:textId="77777777" w:rsidR="00FD732B" w:rsidRPr="00FD732B" w:rsidRDefault="00FD732B" w:rsidP="00FD732B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D732B">
              <w:rPr>
                <w:rFonts w:ascii="Calibri" w:eastAsia="Times New Roman" w:hAnsi="Calibri" w:cs="Calibri"/>
                <w:color w:val="000000"/>
                <w:sz w:val="22"/>
              </w:rPr>
              <w:t>2238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DCFA0" w14:textId="77777777" w:rsidR="00FD732B" w:rsidRPr="00FD732B" w:rsidRDefault="00FD732B" w:rsidP="00FD732B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D732B">
              <w:rPr>
                <w:rFonts w:ascii="Calibri" w:eastAsia="Times New Roman" w:hAnsi="Calibri" w:cs="Calibri"/>
                <w:color w:val="000000"/>
                <w:sz w:val="22"/>
              </w:rPr>
              <w:t>is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3120E" w14:textId="77777777" w:rsidR="00FD732B" w:rsidRPr="00FD732B" w:rsidRDefault="00FD732B" w:rsidP="00FD732B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D732B">
              <w:rPr>
                <w:rFonts w:ascii="Calibri" w:eastAsia="Times New Roman" w:hAnsi="Calibri" w:cs="Calibri"/>
                <w:color w:val="000000"/>
                <w:sz w:val="22"/>
              </w:rPr>
              <w:t>1373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87044" w14:textId="77777777" w:rsidR="00FD732B" w:rsidRPr="00FD732B" w:rsidRDefault="00FD732B" w:rsidP="00FD732B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D732B">
              <w:rPr>
                <w:rFonts w:ascii="Calibri" w:eastAsia="Times New Roman" w:hAnsi="Calibri" w:cs="Calibri"/>
                <w:color w:val="000000"/>
                <w:sz w:val="22"/>
              </w:rPr>
              <w:t>our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797A1" w14:textId="77777777" w:rsidR="00FD732B" w:rsidRPr="00FD732B" w:rsidRDefault="00FD732B" w:rsidP="00FD732B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D732B">
              <w:rPr>
                <w:rFonts w:ascii="Calibri" w:eastAsia="Times New Roman" w:hAnsi="Calibri" w:cs="Calibri"/>
                <w:color w:val="000000"/>
                <w:sz w:val="22"/>
              </w:rPr>
              <w:t>796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0B46E" w14:textId="77777777" w:rsidR="00FD732B" w:rsidRPr="00FD732B" w:rsidRDefault="00FD732B" w:rsidP="00FD732B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D732B">
              <w:rPr>
                <w:rFonts w:ascii="Calibri" w:eastAsia="Times New Roman" w:hAnsi="Calibri" w:cs="Calibri"/>
                <w:color w:val="000000"/>
                <w:sz w:val="22"/>
              </w:rPr>
              <w:t>thou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6E1F7" w14:textId="77777777" w:rsidR="00FD732B" w:rsidRPr="00FD732B" w:rsidRDefault="00FD732B" w:rsidP="00FD732B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D732B">
              <w:rPr>
                <w:rFonts w:ascii="Calibri" w:eastAsia="Times New Roman" w:hAnsi="Calibri" w:cs="Calibri"/>
                <w:color w:val="000000"/>
                <w:sz w:val="22"/>
              </w:rPr>
              <w:t>598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779E6" w14:textId="77777777" w:rsidR="00FD732B" w:rsidRPr="00FD732B" w:rsidRDefault="00FD732B" w:rsidP="00FD732B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D732B">
              <w:rPr>
                <w:rFonts w:ascii="Calibri" w:eastAsia="Times New Roman" w:hAnsi="Calibri" w:cs="Calibri"/>
                <w:color w:val="000000"/>
                <w:sz w:val="22"/>
              </w:rPr>
              <w:t>might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C5D19" w14:textId="77777777" w:rsidR="00FD732B" w:rsidRPr="00FD732B" w:rsidRDefault="00FD732B" w:rsidP="00FD732B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D732B">
              <w:rPr>
                <w:rFonts w:ascii="Calibri" w:eastAsia="Times New Roman" w:hAnsi="Calibri" w:cs="Calibri"/>
                <w:color w:val="000000"/>
                <w:sz w:val="22"/>
              </w:rPr>
              <w:t>462</w:t>
            </w:r>
          </w:p>
        </w:tc>
      </w:tr>
      <w:tr w:rsidR="00FD732B" w:rsidRPr="00FD732B" w14:paraId="65B2680F" w14:textId="77777777" w:rsidTr="00FD732B">
        <w:trPr>
          <w:trHeight w:val="287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2B80B" w14:textId="77777777" w:rsidR="00FD732B" w:rsidRPr="00FD732B" w:rsidRDefault="00FD732B" w:rsidP="00FD732B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D732B">
              <w:rPr>
                <w:rFonts w:ascii="Calibri" w:eastAsia="Times New Roman" w:hAnsi="Calibri" w:cs="Calibri"/>
                <w:color w:val="000000"/>
                <w:sz w:val="22"/>
              </w:rPr>
              <w:t>which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B7103" w14:textId="77777777" w:rsidR="00FD732B" w:rsidRPr="00FD732B" w:rsidRDefault="00FD732B" w:rsidP="00FD732B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D732B">
              <w:rPr>
                <w:rFonts w:ascii="Calibri" w:eastAsia="Times New Roman" w:hAnsi="Calibri" w:cs="Calibri"/>
                <w:color w:val="000000"/>
                <w:sz w:val="22"/>
              </w:rPr>
              <w:t>2204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B52F5" w14:textId="77777777" w:rsidR="00FD732B" w:rsidRPr="00FD732B" w:rsidRDefault="00FD732B" w:rsidP="00FD732B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D732B">
              <w:rPr>
                <w:rFonts w:ascii="Calibri" w:eastAsia="Times New Roman" w:hAnsi="Calibri" w:cs="Calibri"/>
                <w:color w:val="000000"/>
                <w:sz w:val="22"/>
              </w:rPr>
              <w:t>land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A7D29" w14:textId="77777777" w:rsidR="00FD732B" w:rsidRPr="00FD732B" w:rsidRDefault="00FD732B" w:rsidP="00FD732B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D732B">
              <w:rPr>
                <w:rFonts w:ascii="Calibri" w:eastAsia="Times New Roman" w:hAnsi="Calibri" w:cs="Calibri"/>
                <w:color w:val="000000"/>
                <w:sz w:val="22"/>
              </w:rPr>
              <w:t>1240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066FC" w14:textId="77777777" w:rsidR="00FD732B" w:rsidRPr="00FD732B" w:rsidRDefault="00FD732B" w:rsidP="00FD732B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D732B">
              <w:rPr>
                <w:rFonts w:ascii="Calibri" w:eastAsia="Times New Roman" w:hAnsi="Calibri" w:cs="Calibri"/>
                <w:color w:val="000000"/>
                <w:sz w:val="22"/>
              </w:rPr>
              <w:t>because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BAA43" w14:textId="77777777" w:rsidR="00FD732B" w:rsidRPr="00FD732B" w:rsidRDefault="00FD732B" w:rsidP="00FD732B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D732B">
              <w:rPr>
                <w:rFonts w:ascii="Calibri" w:eastAsia="Times New Roman" w:hAnsi="Calibri" w:cs="Calibri"/>
                <w:color w:val="000000"/>
                <w:sz w:val="22"/>
              </w:rPr>
              <w:t>794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FA895" w14:textId="77777777" w:rsidR="00FD732B" w:rsidRPr="00FD732B" w:rsidRDefault="00FD732B" w:rsidP="00FD732B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D732B">
              <w:rPr>
                <w:rFonts w:ascii="Calibri" w:eastAsia="Times New Roman" w:hAnsi="Calibri" w:cs="Calibri"/>
                <w:color w:val="000000"/>
                <w:sz w:val="22"/>
              </w:rPr>
              <w:t>out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3003E" w14:textId="77777777" w:rsidR="00FD732B" w:rsidRPr="00FD732B" w:rsidRDefault="00FD732B" w:rsidP="00FD732B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D732B">
              <w:rPr>
                <w:rFonts w:ascii="Calibri" w:eastAsia="Times New Roman" w:hAnsi="Calibri" w:cs="Calibri"/>
                <w:color w:val="000000"/>
                <w:sz w:val="22"/>
              </w:rPr>
              <w:t>585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D397F" w14:textId="77777777" w:rsidR="00FD732B" w:rsidRPr="00FD732B" w:rsidRDefault="00FD732B" w:rsidP="00FD732B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D732B">
              <w:rPr>
                <w:rFonts w:ascii="Calibri" w:eastAsia="Times New Roman" w:hAnsi="Calibri" w:cs="Calibri"/>
                <w:color w:val="000000"/>
                <w:sz w:val="22"/>
              </w:rPr>
              <w:t>man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370FD" w14:textId="77777777" w:rsidR="00FD732B" w:rsidRPr="00FD732B" w:rsidRDefault="00FD732B" w:rsidP="00FD732B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D732B">
              <w:rPr>
                <w:rFonts w:ascii="Calibri" w:eastAsia="Times New Roman" w:hAnsi="Calibri" w:cs="Calibri"/>
                <w:color w:val="000000"/>
                <w:sz w:val="22"/>
              </w:rPr>
              <w:t>457</w:t>
            </w:r>
          </w:p>
        </w:tc>
      </w:tr>
      <w:tr w:rsidR="00FD732B" w:rsidRPr="00FD732B" w14:paraId="2E1C40AF" w14:textId="77777777" w:rsidTr="00FD732B">
        <w:trPr>
          <w:trHeight w:val="287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EF29A" w14:textId="77777777" w:rsidR="00FD732B" w:rsidRPr="00FD732B" w:rsidRDefault="00FD732B" w:rsidP="00FD732B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D732B">
              <w:rPr>
                <w:rFonts w:ascii="Calibri" w:eastAsia="Times New Roman" w:hAnsi="Calibri" w:cs="Calibri"/>
                <w:color w:val="000000"/>
                <w:sz w:val="22"/>
              </w:rPr>
              <w:t>a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DA7AE" w14:textId="77777777" w:rsidR="00FD732B" w:rsidRPr="00FD732B" w:rsidRDefault="00FD732B" w:rsidP="00FD732B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D732B">
              <w:rPr>
                <w:rFonts w:ascii="Calibri" w:eastAsia="Times New Roman" w:hAnsi="Calibri" w:cs="Calibri"/>
                <w:color w:val="000000"/>
                <w:sz w:val="22"/>
              </w:rPr>
              <w:t>2136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69EB9" w14:textId="77777777" w:rsidR="00FD732B" w:rsidRPr="00FD732B" w:rsidRDefault="00FD732B" w:rsidP="00FD732B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D732B">
              <w:rPr>
                <w:rFonts w:ascii="Calibri" w:eastAsia="Times New Roman" w:hAnsi="Calibri" w:cs="Calibri"/>
                <w:color w:val="000000"/>
                <w:sz w:val="22"/>
              </w:rPr>
              <w:t>yea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3D0E2" w14:textId="77777777" w:rsidR="00FD732B" w:rsidRPr="00FD732B" w:rsidRDefault="00FD732B" w:rsidP="00FD732B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D732B">
              <w:rPr>
                <w:rFonts w:ascii="Calibri" w:eastAsia="Times New Roman" w:hAnsi="Calibri" w:cs="Calibri"/>
                <w:color w:val="000000"/>
                <w:sz w:val="22"/>
              </w:rPr>
              <w:t>1226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15859" w14:textId="77777777" w:rsidR="00FD732B" w:rsidRPr="00FD732B" w:rsidRDefault="00FD732B" w:rsidP="00FD732B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D732B">
              <w:rPr>
                <w:rFonts w:ascii="Calibri" w:eastAsia="Times New Roman" w:hAnsi="Calibri" w:cs="Calibri"/>
                <w:color w:val="000000"/>
                <w:sz w:val="22"/>
              </w:rPr>
              <w:t>come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73DE7" w14:textId="77777777" w:rsidR="00FD732B" w:rsidRPr="00FD732B" w:rsidRDefault="00FD732B" w:rsidP="00FD732B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D732B">
              <w:rPr>
                <w:rFonts w:ascii="Calibri" w:eastAsia="Times New Roman" w:hAnsi="Calibri" w:cs="Calibri"/>
                <w:color w:val="000000"/>
                <w:sz w:val="22"/>
              </w:rPr>
              <w:t>776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E8C27" w14:textId="77777777" w:rsidR="00FD732B" w:rsidRPr="00FD732B" w:rsidRDefault="00FD732B" w:rsidP="00FD732B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D732B">
              <w:rPr>
                <w:rFonts w:ascii="Calibri" w:eastAsia="Times New Roman" w:hAnsi="Calibri" w:cs="Calibri"/>
                <w:color w:val="000000"/>
                <w:sz w:val="22"/>
              </w:rPr>
              <w:t>among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387B7" w14:textId="77777777" w:rsidR="00FD732B" w:rsidRPr="00FD732B" w:rsidRDefault="00FD732B" w:rsidP="00FD732B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D732B">
              <w:rPr>
                <w:rFonts w:ascii="Calibri" w:eastAsia="Times New Roman" w:hAnsi="Calibri" w:cs="Calibri"/>
                <w:color w:val="000000"/>
                <w:sz w:val="22"/>
              </w:rPr>
              <w:t>580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A3F42" w14:textId="77777777" w:rsidR="00FD732B" w:rsidRPr="00FD732B" w:rsidRDefault="00FD732B" w:rsidP="00FD732B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D732B">
              <w:rPr>
                <w:rFonts w:ascii="Calibri" w:eastAsia="Times New Roman" w:hAnsi="Calibri" w:cs="Calibri"/>
                <w:color w:val="000000"/>
                <w:sz w:val="22"/>
              </w:rPr>
              <w:t>one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9C7A2" w14:textId="77777777" w:rsidR="00FD732B" w:rsidRPr="00FD732B" w:rsidRDefault="00FD732B" w:rsidP="00FD732B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D732B">
              <w:rPr>
                <w:rFonts w:ascii="Calibri" w:eastAsia="Times New Roman" w:hAnsi="Calibri" w:cs="Calibri"/>
                <w:color w:val="000000"/>
                <w:sz w:val="22"/>
              </w:rPr>
              <w:t>450</w:t>
            </w:r>
          </w:p>
        </w:tc>
      </w:tr>
      <w:tr w:rsidR="00FD732B" w:rsidRPr="00FD732B" w14:paraId="2D1FA2E6" w14:textId="77777777" w:rsidTr="00FD732B">
        <w:trPr>
          <w:trHeight w:val="287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A4136" w14:textId="77777777" w:rsidR="00FD732B" w:rsidRPr="00FD732B" w:rsidRDefault="00FD732B" w:rsidP="00FD732B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D732B">
              <w:rPr>
                <w:rFonts w:ascii="Calibri" w:eastAsia="Times New Roman" w:hAnsi="Calibri" w:cs="Calibri"/>
                <w:color w:val="000000"/>
                <w:sz w:val="22"/>
              </w:rPr>
              <w:t>not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45A9C" w14:textId="77777777" w:rsidR="00FD732B" w:rsidRPr="00FD732B" w:rsidRDefault="00FD732B" w:rsidP="00FD732B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D732B">
              <w:rPr>
                <w:rFonts w:ascii="Calibri" w:eastAsia="Times New Roman" w:hAnsi="Calibri" w:cs="Calibri"/>
                <w:color w:val="000000"/>
                <w:sz w:val="22"/>
              </w:rPr>
              <w:t>2066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4C9AC" w14:textId="77777777" w:rsidR="00FD732B" w:rsidRPr="00FD732B" w:rsidRDefault="00FD732B" w:rsidP="00FD732B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D732B">
              <w:rPr>
                <w:rFonts w:ascii="Calibri" w:eastAsia="Times New Roman" w:hAnsi="Calibri" w:cs="Calibri"/>
                <w:color w:val="000000"/>
                <w:sz w:val="22"/>
              </w:rPr>
              <w:t>now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98B66" w14:textId="77777777" w:rsidR="00FD732B" w:rsidRPr="00FD732B" w:rsidRDefault="00FD732B" w:rsidP="00FD732B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D732B">
              <w:rPr>
                <w:rFonts w:ascii="Calibri" w:eastAsia="Times New Roman" w:hAnsi="Calibri" w:cs="Calibri"/>
                <w:color w:val="000000"/>
                <w:sz w:val="22"/>
              </w:rPr>
              <w:t>1224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59F92" w14:textId="77777777" w:rsidR="00FD732B" w:rsidRPr="00FD732B" w:rsidRDefault="00FD732B" w:rsidP="00FD732B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D732B">
              <w:rPr>
                <w:rFonts w:ascii="Calibri" w:eastAsia="Times New Roman" w:hAnsi="Calibri" w:cs="Calibri"/>
                <w:color w:val="000000"/>
                <w:sz w:val="22"/>
              </w:rPr>
              <w:t>many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783DF" w14:textId="77777777" w:rsidR="00FD732B" w:rsidRPr="00FD732B" w:rsidRDefault="00FD732B" w:rsidP="00FD732B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D732B">
              <w:rPr>
                <w:rFonts w:ascii="Calibri" w:eastAsia="Times New Roman" w:hAnsi="Calibri" w:cs="Calibri"/>
                <w:color w:val="000000"/>
                <w:sz w:val="22"/>
              </w:rPr>
              <w:t>743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AE810" w14:textId="77777777" w:rsidR="00FD732B" w:rsidRPr="00FD732B" w:rsidRDefault="00FD732B" w:rsidP="00FD732B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D732B">
              <w:rPr>
                <w:rFonts w:ascii="Calibri" w:eastAsia="Times New Roman" w:hAnsi="Calibri" w:cs="Calibri"/>
                <w:color w:val="000000"/>
                <w:sz w:val="22"/>
              </w:rPr>
              <w:t>against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596CA" w14:textId="77777777" w:rsidR="00FD732B" w:rsidRPr="00FD732B" w:rsidRDefault="00FD732B" w:rsidP="00FD732B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D732B">
              <w:rPr>
                <w:rFonts w:ascii="Calibri" w:eastAsia="Times New Roman" w:hAnsi="Calibri" w:cs="Calibri"/>
                <w:color w:val="000000"/>
                <w:sz w:val="22"/>
              </w:rPr>
              <w:t>555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68936" w14:textId="77777777" w:rsidR="00FD732B" w:rsidRPr="00FD732B" w:rsidRDefault="00FD732B" w:rsidP="00FD732B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FD732B">
              <w:rPr>
                <w:rFonts w:ascii="Calibri" w:eastAsia="Times New Roman" w:hAnsi="Calibri" w:cs="Calibri"/>
                <w:color w:val="000000"/>
                <w:sz w:val="22"/>
              </w:rPr>
              <w:t>nephi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AE7E8" w14:textId="77777777" w:rsidR="00FD732B" w:rsidRPr="00FD732B" w:rsidRDefault="00FD732B" w:rsidP="00FD732B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D732B">
              <w:rPr>
                <w:rFonts w:ascii="Calibri" w:eastAsia="Times New Roman" w:hAnsi="Calibri" w:cs="Calibri"/>
                <w:color w:val="000000"/>
                <w:sz w:val="22"/>
              </w:rPr>
              <w:t>447</w:t>
            </w:r>
          </w:p>
        </w:tc>
      </w:tr>
    </w:tbl>
    <w:p w14:paraId="75188371" w14:textId="77777777" w:rsidR="00AB6105" w:rsidRDefault="00AB6105" w:rsidP="00AB6105"/>
    <w:p w14:paraId="0845C718" w14:textId="235C16A7" w:rsidR="00F44ADF" w:rsidRDefault="00987A54" w:rsidP="00F44ADF">
      <w:r>
        <w:rPr>
          <w:noProof/>
        </w:rPr>
        <w:drawing>
          <wp:anchor distT="0" distB="0" distL="114300" distR="114300" simplePos="0" relativeHeight="251658240" behindDoc="0" locked="0" layoutInCell="1" allowOverlap="1" wp14:anchorId="394C23FD" wp14:editId="3ADCF5E4">
            <wp:simplePos x="0" y="0"/>
            <wp:positionH relativeFrom="column">
              <wp:posOffset>-54610</wp:posOffset>
            </wp:positionH>
            <wp:positionV relativeFrom="paragraph">
              <wp:posOffset>92710</wp:posOffset>
            </wp:positionV>
            <wp:extent cx="6493510" cy="3895090"/>
            <wp:effectExtent l="0" t="0" r="2540" b="10160"/>
            <wp:wrapNone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526EFC41-EA22-4FBE-8E79-0ED49015925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anchor>
        </w:drawing>
      </w:r>
    </w:p>
    <w:p w14:paraId="77F38CA0" w14:textId="5758A2C9" w:rsidR="00F44ADF" w:rsidRPr="00F44ADF" w:rsidRDefault="00F44ADF" w:rsidP="00F44ADF"/>
    <w:sectPr w:rsidR="00F44ADF" w:rsidRPr="00F44ADF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34E64F" w14:textId="77777777" w:rsidR="0051625A" w:rsidRDefault="0051625A" w:rsidP="00F44ADF">
      <w:pPr>
        <w:spacing w:after="0"/>
      </w:pPr>
      <w:r>
        <w:separator/>
      </w:r>
    </w:p>
  </w:endnote>
  <w:endnote w:type="continuationSeparator" w:id="0">
    <w:p w14:paraId="409EBC2E" w14:textId="77777777" w:rsidR="0051625A" w:rsidRDefault="0051625A" w:rsidP="00F44AD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Condensed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E153E0" w14:textId="77777777" w:rsidR="0051625A" w:rsidRDefault="0051625A" w:rsidP="00F44ADF">
      <w:pPr>
        <w:spacing w:after="0"/>
      </w:pPr>
      <w:r>
        <w:separator/>
      </w:r>
    </w:p>
  </w:footnote>
  <w:footnote w:type="continuationSeparator" w:id="0">
    <w:p w14:paraId="7218B637" w14:textId="77777777" w:rsidR="0051625A" w:rsidRDefault="0051625A" w:rsidP="00F44AD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7AE5FA" w14:textId="079193DE" w:rsidR="00F44ADF" w:rsidRPr="00F44ADF" w:rsidRDefault="00F44ADF">
    <w:pPr>
      <w:pStyle w:val="Header"/>
      <w:rPr>
        <w:color w:val="7F7F7F" w:themeColor="text1" w:themeTint="80"/>
        <w:sz w:val="20"/>
        <w:szCs w:val="20"/>
      </w:rPr>
    </w:pPr>
    <w:r w:rsidRPr="00F44ADF">
      <w:rPr>
        <w:color w:val="7F7F7F" w:themeColor="text1" w:themeTint="80"/>
        <w:sz w:val="20"/>
        <w:szCs w:val="20"/>
      </w:rPr>
      <w:t>Dane Morgan</w:t>
    </w:r>
    <w:r w:rsidRPr="00F44ADF">
      <w:rPr>
        <w:color w:val="7F7F7F" w:themeColor="text1" w:themeTint="80"/>
        <w:sz w:val="20"/>
        <w:szCs w:val="20"/>
      </w:rPr>
      <w:tab/>
    </w:r>
    <w:r w:rsidRPr="00F44ADF">
      <w:rPr>
        <w:color w:val="7F7F7F" w:themeColor="text1" w:themeTint="80"/>
        <w:sz w:val="20"/>
        <w:szCs w:val="20"/>
      </w:rPr>
      <w:tab/>
    </w:r>
    <w:r w:rsidRPr="00F44ADF">
      <w:rPr>
        <w:color w:val="7F7F7F" w:themeColor="text1" w:themeTint="80"/>
        <w:sz w:val="20"/>
        <w:szCs w:val="20"/>
      </w:rPr>
      <w:fldChar w:fldCharType="begin"/>
    </w:r>
    <w:r w:rsidRPr="00F44ADF">
      <w:rPr>
        <w:color w:val="7F7F7F" w:themeColor="text1" w:themeTint="80"/>
        <w:sz w:val="20"/>
        <w:szCs w:val="20"/>
      </w:rPr>
      <w:instrText xml:space="preserve"> DATE \@ "d MMMM yyyy" </w:instrText>
    </w:r>
    <w:r w:rsidRPr="00F44ADF">
      <w:rPr>
        <w:color w:val="7F7F7F" w:themeColor="text1" w:themeTint="80"/>
        <w:sz w:val="20"/>
        <w:szCs w:val="20"/>
      </w:rPr>
      <w:fldChar w:fldCharType="separate"/>
    </w:r>
    <w:r w:rsidR="000B3786">
      <w:rPr>
        <w:noProof/>
        <w:color w:val="7F7F7F" w:themeColor="text1" w:themeTint="80"/>
        <w:sz w:val="20"/>
        <w:szCs w:val="20"/>
      </w:rPr>
      <w:t>10 April 2019</w:t>
    </w:r>
    <w:r w:rsidRPr="00F44ADF">
      <w:rPr>
        <w:color w:val="7F7F7F" w:themeColor="text1" w:themeTint="80"/>
        <w:sz w:val="20"/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C43DB9"/>
    <w:multiLevelType w:val="multilevel"/>
    <w:tmpl w:val="3C1ECCBA"/>
    <w:lvl w:ilvl="0">
      <w:start w:val="1"/>
      <w:numFmt w:val="decimal"/>
      <w:pStyle w:val="Heading3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61431793"/>
    <w:multiLevelType w:val="hybridMultilevel"/>
    <w:tmpl w:val="5778EB3A"/>
    <w:lvl w:ilvl="0" w:tplc="610697BE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105"/>
    <w:rsid w:val="000868EA"/>
    <w:rsid w:val="000B3786"/>
    <w:rsid w:val="001A5A7A"/>
    <w:rsid w:val="00222937"/>
    <w:rsid w:val="0025155E"/>
    <w:rsid w:val="002648E2"/>
    <w:rsid w:val="003620DD"/>
    <w:rsid w:val="003A1747"/>
    <w:rsid w:val="00447BD1"/>
    <w:rsid w:val="0051625A"/>
    <w:rsid w:val="00611478"/>
    <w:rsid w:val="00681151"/>
    <w:rsid w:val="007F3F63"/>
    <w:rsid w:val="008D20BA"/>
    <w:rsid w:val="00987A54"/>
    <w:rsid w:val="009B16B1"/>
    <w:rsid w:val="00A135C0"/>
    <w:rsid w:val="00AB6105"/>
    <w:rsid w:val="00B628ED"/>
    <w:rsid w:val="00F44ADF"/>
    <w:rsid w:val="00FD7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EF378"/>
  <w15:chartTrackingRefBased/>
  <w15:docId w15:val="{0C7D6E29-454B-4F94-A2C5-CB290D681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4ADF"/>
    <w:pPr>
      <w:spacing w:line="240" w:lineRule="auto"/>
    </w:pPr>
    <w:rPr>
      <w:rFonts w:ascii="Roboto Condensed" w:hAnsi="Roboto Condensed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44ADF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3F63"/>
    <w:pPr>
      <w:keepNext/>
      <w:keepLines/>
      <w:spacing w:before="40" w:after="0"/>
      <w:outlineLvl w:val="1"/>
    </w:pPr>
    <w:rPr>
      <w:rFonts w:eastAsiaTheme="majorEastAsia" w:cstheme="majorBidi"/>
      <w:color w:val="404040" w:themeColor="text1" w:themeTint="BF"/>
      <w:sz w:val="28"/>
      <w:szCs w:val="26"/>
    </w:rPr>
  </w:style>
  <w:style w:type="paragraph" w:styleId="Heading3">
    <w:name w:val="heading 3"/>
    <w:basedOn w:val="Heading2"/>
    <w:link w:val="Heading3Char"/>
    <w:autoRedefine/>
    <w:uiPriority w:val="9"/>
    <w:unhideWhenUsed/>
    <w:qFormat/>
    <w:rsid w:val="000868EA"/>
    <w:pPr>
      <w:numPr>
        <w:numId w:val="2"/>
      </w:numPr>
      <w:ind w:hanging="360"/>
      <w:contextualSpacing/>
      <w:outlineLvl w:val="2"/>
    </w:pPr>
    <w:rPr>
      <w:i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44ADF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F44ADF"/>
  </w:style>
  <w:style w:type="paragraph" w:styleId="Footer">
    <w:name w:val="footer"/>
    <w:basedOn w:val="Normal"/>
    <w:link w:val="FooterChar"/>
    <w:uiPriority w:val="99"/>
    <w:unhideWhenUsed/>
    <w:rsid w:val="00F44ADF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F44ADF"/>
  </w:style>
  <w:style w:type="character" w:customStyle="1" w:styleId="Heading1Char">
    <w:name w:val="Heading 1 Char"/>
    <w:basedOn w:val="DefaultParagraphFont"/>
    <w:link w:val="Heading1"/>
    <w:uiPriority w:val="9"/>
    <w:rsid w:val="00F44ADF"/>
    <w:rPr>
      <w:rFonts w:ascii="Roboto Condensed" w:eastAsiaTheme="majorEastAsia" w:hAnsi="Roboto Condensed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F3F63"/>
    <w:rPr>
      <w:rFonts w:ascii="Roboto Condensed" w:eastAsiaTheme="majorEastAsia" w:hAnsi="Roboto Condensed" w:cstheme="majorBidi"/>
      <w:color w:val="404040" w:themeColor="text1" w:themeTint="BF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868EA"/>
    <w:rPr>
      <w:rFonts w:ascii="Roboto Condensed" w:eastAsiaTheme="majorEastAsia" w:hAnsi="Roboto Condensed" w:cstheme="majorBidi"/>
      <w:i/>
      <w:color w:val="000000" w:themeColor="text1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6105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6105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0B37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913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ettings" Target="settings.xml"/><Relationship Id="rId7" Type="http://schemas.openxmlformats.org/officeDocument/2006/relationships/hyperlink" Target="https://github.com/deadlift1226/wfa-book-of-mormon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chart" Target="charts/chart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3nr1r\Documents\Custom%20Office%20Templates\essay-template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f3nr1r\Desktop\wfa-book-of-mormon\python\top-50-noun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f3nr1r\Desktop\wfa-book-of-mormon\python\mentions-of-christ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Top 50</a:t>
            </a:r>
            <a:r>
              <a:rPr lang="en-US" baseline="0"/>
              <a:t> Words in the Book of Mormon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'top-50-nouns'!$B$1</c:f>
              <c:strCache>
                <c:ptCount val="1"/>
                <c:pt idx="0">
                  <c:v>Count</c:v>
                </c:pt>
              </c:strCache>
            </c:strRef>
          </c:tx>
          <c:spPr>
            <a:solidFill>
              <a:schemeClr val="accent1"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'top-50-nouns'!$A$2:$A$51</c:f>
              <c:strCache>
                <c:ptCount val="50"/>
                <c:pt idx="0">
                  <c:v>god</c:v>
                </c:pt>
                <c:pt idx="1">
                  <c:v>came</c:v>
                </c:pt>
                <c:pt idx="2">
                  <c:v>lord</c:v>
                </c:pt>
                <c:pt idx="3">
                  <c:v>land</c:v>
                </c:pt>
                <c:pt idx="4">
                  <c:v>lamanites</c:v>
                </c:pt>
                <c:pt idx="5">
                  <c:v>father</c:v>
                </c:pt>
                <c:pt idx="6">
                  <c:v>brethren</c:v>
                </c:pt>
                <c:pt idx="7">
                  <c:v>men</c:v>
                </c:pt>
                <c:pt idx="8">
                  <c:v>king</c:v>
                </c:pt>
                <c:pt idx="9">
                  <c:v>nephi</c:v>
                </c:pt>
                <c:pt idx="10">
                  <c:v>earth</c:v>
                </c:pt>
                <c:pt idx="11">
                  <c:v>christ</c:v>
                </c:pt>
                <c:pt idx="12">
                  <c:v>nephites</c:v>
                </c:pt>
                <c:pt idx="13">
                  <c:v>children</c:v>
                </c:pt>
                <c:pt idx="14">
                  <c:v>son</c:v>
                </c:pt>
                <c:pt idx="15">
                  <c:v>word</c:v>
                </c:pt>
                <c:pt idx="16">
                  <c:v>city</c:v>
                </c:pt>
                <c:pt idx="17">
                  <c:v>name</c:v>
                </c:pt>
                <c:pt idx="18">
                  <c:v>hearts</c:v>
                </c:pt>
                <c:pt idx="19">
                  <c:v>spirit</c:v>
                </c:pt>
                <c:pt idx="20">
                  <c:v>faith</c:v>
                </c:pt>
                <c:pt idx="21">
                  <c:v>alma</c:v>
                </c:pt>
                <c:pt idx="22">
                  <c:v>wilderness</c:v>
                </c:pt>
                <c:pt idx="23">
                  <c:v>church</c:v>
                </c:pt>
                <c:pt idx="24">
                  <c:v>death</c:v>
                </c:pt>
                <c:pt idx="25">
                  <c:v>moroni</c:v>
                </c:pt>
                <c:pt idx="26">
                  <c:v>days</c:v>
                </c:pt>
                <c:pt idx="27">
                  <c:v>house</c:v>
                </c:pt>
                <c:pt idx="28">
                  <c:v>commandments</c:v>
                </c:pt>
                <c:pt idx="29">
                  <c:v>israel</c:v>
                </c:pt>
                <c:pt idx="30">
                  <c:v>hands</c:v>
                </c:pt>
                <c:pt idx="31">
                  <c:v>hand</c:v>
                </c:pt>
                <c:pt idx="32">
                  <c:v>fathers</c:v>
                </c:pt>
                <c:pt idx="33">
                  <c:v>jesus</c:v>
                </c:pt>
                <c:pt idx="34">
                  <c:v>face</c:v>
                </c:pt>
                <c:pt idx="35">
                  <c:v>law</c:v>
                </c:pt>
                <c:pt idx="36">
                  <c:v>ammon</c:v>
                </c:pt>
                <c:pt idx="37">
                  <c:v>seed</c:v>
                </c:pt>
                <c:pt idx="38">
                  <c:v>world</c:v>
                </c:pt>
                <c:pt idx="39">
                  <c:v>brother</c:v>
                </c:pt>
                <c:pt idx="40">
                  <c:v>voice</c:v>
                </c:pt>
                <c:pt idx="41">
                  <c:v>heart</c:v>
                </c:pt>
                <c:pt idx="42">
                  <c:v>sins</c:v>
                </c:pt>
                <c:pt idx="43">
                  <c:v>sons</c:v>
                </c:pt>
                <c:pt idx="44">
                  <c:v>end</c:v>
                </c:pt>
                <c:pt idx="45">
                  <c:v>jerusalem</c:v>
                </c:pt>
                <c:pt idx="46">
                  <c:v>soul</c:v>
                </c:pt>
                <c:pt idx="47">
                  <c:v>fruit</c:v>
                </c:pt>
                <c:pt idx="48">
                  <c:v>destruction</c:v>
                </c:pt>
                <c:pt idx="49">
                  <c:v>armies</c:v>
                </c:pt>
              </c:strCache>
            </c:strRef>
          </c:cat>
          <c:val>
            <c:numRef>
              <c:f>'top-50-nouns'!$B$2:$B$51</c:f>
              <c:numCache>
                <c:formatCode>General</c:formatCode>
                <c:ptCount val="50"/>
                <c:pt idx="0">
                  <c:v>1656</c:v>
                </c:pt>
                <c:pt idx="1">
                  <c:v>1641</c:v>
                </c:pt>
                <c:pt idx="2">
                  <c:v>1552</c:v>
                </c:pt>
                <c:pt idx="3">
                  <c:v>1240</c:v>
                </c:pt>
                <c:pt idx="4">
                  <c:v>688</c:v>
                </c:pt>
                <c:pt idx="5">
                  <c:v>548</c:v>
                </c:pt>
                <c:pt idx="6">
                  <c:v>541</c:v>
                </c:pt>
                <c:pt idx="7">
                  <c:v>527</c:v>
                </c:pt>
                <c:pt idx="8">
                  <c:v>492</c:v>
                </c:pt>
                <c:pt idx="9">
                  <c:v>447</c:v>
                </c:pt>
                <c:pt idx="10">
                  <c:v>391</c:v>
                </c:pt>
                <c:pt idx="11">
                  <c:v>375</c:v>
                </c:pt>
                <c:pt idx="12">
                  <c:v>365</c:v>
                </c:pt>
                <c:pt idx="13">
                  <c:v>347</c:v>
                </c:pt>
                <c:pt idx="14">
                  <c:v>329</c:v>
                </c:pt>
                <c:pt idx="15">
                  <c:v>313</c:v>
                </c:pt>
                <c:pt idx="16">
                  <c:v>312</c:v>
                </c:pt>
                <c:pt idx="17">
                  <c:v>301</c:v>
                </c:pt>
                <c:pt idx="18">
                  <c:v>279</c:v>
                </c:pt>
                <c:pt idx="19">
                  <c:v>276</c:v>
                </c:pt>
                <c:pt idx="20">
                  <c:v>259</c:v>
                </c:pt>
                <c:pt idx="21">
                  <c:v>249</c:v>
                </c:pt>
                <c:pt idx="22">
                  <c:v>248</c:v>
                </c:pt>
                <c:pt idx="23">
                  <c:v>225</c:v>
                </c:pt>
                <c:pt idx="24">
                  <c:v>218</c:v>
                </c:pt>
                <c:pt idx="25">
                  <c:v>212</c:v>
                </c:pt>
                <c:pt idx="26">
                  <c:v>211</c:v>
                </c:pt>
                <c:pt idx="27">
                  <c:v>210</c:v>
                </c:pt>
                <c:pt idx="28">
                  <c:v>207</c:v>
                </c:pt>
                <c:pt idx="29">
                  <c:v>205</c:v>
                </c:pt>
                <c:pt idx="30">
                  <c:v>196</c:v>
                </c:pt>
                <c:pt idx="31">
                  <c:v>193</c:v>
                </c:pt>
                <c:pt idx="32">
                  <c:v>184</c:v>
                </c:pt>
                <c:pt idx="33">
                  <c:v>184</c:v>
                </c:pt>
                <c:pt idx="34">
                  <c:v>183</c:v>
                </c:pt>
                <c:pt idx="35">
                  <c:v>181</c:v>
                </c:pt>
                <c:pt idx="36">
                  <c:v>172</c:v>
                </c:pt>
                <c:pt idx="37">
                  <c:v>171</c:v>
                </c:pt>
                <c:pt idx="38">
                  <c:v>167</c:v>
                </c:pt>
                <c:pt idx="39">
                  <c:v>164</c:v>
                </c:pt>
                <c:pt idx="40">
                  <c:v>163</c:v>
                </c:pt>
                <c:pt idx="41">
                  <c:v>162</c:v>
                </c:pt>
                <c:pt idx="42">
                  <c:v>162</c:v>
                </c:pt>
                <c:pt idx="43">
                  <c:v>162</c:v>
                </c:pt>
                <c:pt idx="44">
                  <c:v>160</c:v>
                </c:pt>
                <c:pt idx="45">
                  <c:v>159</c:v>
                </c:pt>
                <c:pt idx="46">
                  <c:v>159</c:v>
                </c:pt>
                <c:pt idx="47">
                  <c:v>156</c:v>
                </c:pt>
                <c:pt idx="48">
                  <c:v>152</c:v>
                </c:pt>
                <c:pt idx="49">
                  <c:v>150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E5B-4187-AA93-8FF7906D2493}"/>
            </c:ext>
          </c:extLst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</c:dLbls>
        <c:gapWidth val="65"/>
        <c:axId val="979076303"/>
        <c:axId val="976654095"/>
      </c:barChart>
      <c:catAx>
        <c:axId val="979076303"/>
        <c:scaling>
          <c:orientation val="maxMin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dk1">
                <a:lumMod val="75000"/>
                <a:lumOff val="2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76654095"/>
        <c:crosses val="autoZero"/>
        <c:auto val="1"/>
        <c:lblAlgn val="ctr"/>
        <c:lblOffset val="100"/>
        <c:noMultiLvlLbl val="0"/>
      </c:catAx>
      <c:valAx>
        <c:axId val="976654095"/>
        <c:scaling>
          <c:orientation val="minMax"/>
        </c:scaling>
        <c:delete val="0"/>
        <c:axPos val="t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95000"/>
                      <a:lumOff val="5000"/>
                      <a:alpha val="42000"/>
                    </a:schemeClr>
                  </a:gs>
                  <a:gs pos="0">
                    <a:schemeClr val="lt1">
                      <a:lumMod val="75000"/>
                      <a:alpha val="36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79076303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'mentions-of-christ'!$B$1</c:f>
              <c:strCache>
                <c:ptCount val="1"/>
                <c:pt idx="0">
                  <c:v>References of Christ</c:v>
                </c:pt>
              </c:strCache>
            </c:strRef>
          </c:tx>
          <c:spPr>
            <a:solidFill>
              <a:schemeClr val="accent1"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'mentions-of-christ'!$A$2:$A$16</c:f>
              <c:strCache>
                <c:ptCount val="15"/>
                <c:pt idx="0">
                  <c:v>1 Nephi</c:v>
                </c:pt>
                <c:pt idx="1">
                  <c:v>2 Nephi</c:v>
                </c:pt>
                <c:pt idx="2">
                  <c:v>Jacob</c:v>
                </c:pt>
                <c:pt idx="3">
                  <c:v>Enos</c:v>
                </c:pt>
                <c:pt idx="4">
                  <c:v>Jarom</c:v>
                </c:pt>
                <c:pt idx="5">
                  <c:v>Omni</c:v>
                </c:pt>
                <c:pt idx="6">
                  <c:v>Words of Mormon</c:v>
                </c:pt>
                <c:pt idx="7">
                  <c:v>Mosiah</c:v>
                </c:pt>
                <c:pt idx="8">
                  <c:v>Alma</c:v>
                </c:pt>
                <c:pt idx="9">
                  <c:v>Helaman</c:v>
                </c:pt>
                <c:pt idx="10">
                  <c:v>3 Nephi</c:v>
                </c:pt>
                <c:pt idx="11">
                  <c:v>4 Nephi</c:v>
                </c:pt>
                <c:pt idx="12">
                  <c:v>Mormon</c:v>
                </c:pt>
                <c:pt idx="13">
                  <c:v>Ether</c:v>
                </c:pt>
                <c:pt idx="14">
                  <c:v>Moroni</c:v>
                </c:pt>
              </c:strCache>
            </c:strRef>
          </c:cat>
          <c:val>
            <c:numRef>
              <c:f>'mentions-of-christ'!$B$2:$B$16</c:f>
              <c:numCache>
                <c:formatCode>General</c:formatCode>
                <c:ptCount val="15"/>
                <c:pt idx="0">
                  <c:v>572</c:v>
                </c:pt>
                <c:pt idx="1">
                  <c:v>751</c:v>
                </c:pt>
                <c:pt idx="2">
                  <c:v>189</c:v>
                </c:pt>
                <c:pt idx="3">
                  <c:v>32</c:v>
                </c:pt>
                <c:pt idx="4">
                  <c:v>13</c:v>
                </c:pt>
                <c:pt idx="5">
                  <c:v>24</c:v>
                </c:pt>
                <c:pt idx="6">
                  <c:v>17</c:v>
                </c:pt>
                <c:pt idx="7">
                  <c:v>635</c:v>
                </c:pt>
                <c:pt idx="8">
                  <c:v>1454</c:v>
                </c:pt>
                <c:pt idx="9">
                  <c:v>302</c:v>
                </c:pt>
                <c:pt idx="10">
                  <c:v>424</c:v>
                </c:pt>
                <c:pt idx="11">
                  <c:v>49</c:v>
                </c:pt>
                <c:pt idx="12">
                  <c:v>263</c:v>
                </c:pt>
                <c:pt idx="13">
                  <c:v>370</c:v>
                </c:pt>
                <c:pt idx="14">
                  <c:v>270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DFA-4F15-87F3-DF14DF87A68C}"/>
            </c:ext>
          </c:extLst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</c:dLbls>
        <c:gapWidth val="65"/>
        <c:axId val="575767759"/>
        <c:axId val="579786447"/>
      </c:barChart>
      <c:catAx>
        <c:axId val="575767759"/>
        <c:scaling>
          <c:orientation val="maxMin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dk1">
                <a:lumMod val="75000"/>
                <a:lumOff val="2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79786447"/>
        <c:crosses val="autoZero"/>
        <c:auto val="1"/>
        <c:lblAlgn val="ctr"/>
        <c:lblOffset val="100"/>
        <c:noMultiLvlLbl val="0"/>
      </c:catAx>
      <c:valAx>
        <c:axId val="579786447"/>
        <c:scaling>
          <c:orientation val="minMax"/>
        </c:scaling>
        <c:delete val="0"/>
        <c:axPos val="t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95000"/>
                      <a:lumOff val="5000"/>
                      <a:alpha val="42000"/>
                    </a:schemeClr>
                  </a:gs>
                  <a:gs pos="0">
                    <a:schemeClr val="lt1">
                      <a:lumMod val="75000"/>
                      <a:alpha val="36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75767759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8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solidFill>
        <a:schemeClr val="dk1">
          <a:lumMod val="65000"/>
          <a:lumOff val="35000"/>
          <a:alpha val="75000"/>
        </a:schemeClr>
      </a:solidFill>
    </cs:spPr>
    <cs:defRPr sz="9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18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solidFill>
        <a:schemeClr val="dk1">
          <a:lumMod val="65000"/>
          <a:lumOff val="35000"/>
          <a:alpha val="75000"/>
        </a:schemeClr>
      </a:solidFill>
    </cs:spPr>
    <cs:defRPr sz="9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essay-template</Template>
  <TotalTime>339</TotalTime>
  <Pages>2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f3nr1r</dc:creator>
  <cp:keywords/>
  <dc:description/>
  <cp:lastModifiedBy>Dane Morgan</cp:lastModifiedBy>
  <cp:revision>6</cp:revision>
  <dcterms:created xsi:type="dcterms:W3CDTF">2019-04-10T16:04:00Z</dcterms:created>
  <dcterms:modified xsi:type="dcterms:W3CDTF">2019-04-10T22:11:00Z</dcterms:modified>
</cp:coreProperties>
</file>