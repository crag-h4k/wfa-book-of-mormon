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D3062" w14:textId="4D3498C7" w:rsidR="00CE55F3" w:rsidRDefault="00AB6105" w:rsidP="00F44ADF">
      <w:pPr>
        <w:pStyle w:val="Heading1"/>
      </w:pPr>
      <w:r>
        <w:t>Book of Mormon Word Frequency Analysis</w:t>
      </w:r>
    </w:p>
    <w:p w14:paraId="75D5FA02" w14:textId="1022D543" w:rsidR="00AB6105" w:rsidRDefault="00AB6105" w:rsidP="00AB6105"/>
    <w:p w14:paraId="1A74F35E" w14:textId="6CE747A7" w:rsidR="00AB6105" w:rsidRDefault="00AB6105" w:rsidP="00AB6105">
      <w:pPr>
        <w:pStyle w:val="Heading2"/>
      </w:pPr>
      <w:r>
        <w:t>Top 50 Words in the Book of Mormon</w:t>
      </w:r>
      <w:r w:rsidR="00FD732B">
        <w:t xml:space="preserve"> (</w:t>
      </w:r>
      <w:r w:rsidR="00611478">
        <w:t>excluding common words</w:t>
      </w:r>
      <w:r w:rsidR="00FD732B">
        <w:t>)</w:t>
      </w:r>
    </w:p>
    <w:p w14:paraId="56C7F0A6" w14:textId="1568B4A8" w:rsidR="00AB6105" w:rsidRDefault="00AB6105" w:rsidP="00AB6105">
      <w:r>
        <w:rPr>
          <w:noProof/>
        </w:rPr>
        <w:drawing>
          <wp:inline distT="0" distB="0" distL="0" distR="0" wp14:anchorId="1380386B" wp14:editId="1182C882">
            <wp:extent cx="5943600" cy="4764405"/>
            <wp:effectExtent l="0" t="0" r="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C4BE39-39D9-4186-9373-EEA05A9396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C020F1" w14:textId="04526656" w:rsidR="00FD732B" w:rsidRPr="00FD732B" w:rsidRDefault="00FD732B" w:rsidP="003A1747">
      <w:pPr>
        <w:pStyle w:val="Heading2"/>
      </w:pPr>
      <w:r>
        <w:t xml:space="preserve">Top </w:t>
      </w:r>
      <w:r>
        <w:t>100</w:t>
      </w:r>
      <w:r>
        <w:t xml:space="preserve"> Words in the Book of </w:t>
      </w:r>
      <w:proofErr w:type="gramStart"/>
      <w:r>
        <w:t>Mormon</w:t>
      </w:r>
      <w:r>
        <w:t>(</w:t>
      </w:r>
      <w:r>
        <w:t xml:space="preserve"> </w:t>
      </w:r>
      <w:r>
        <w:t>including</w:t>
      </w:r>
      <w:proofErr w:type="gramEnd"/>
      <w:r>
        <w:t xml:space="preserve"> common words</w:t>
      </w:r>
      <w:r>
        <w:t>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89"/>
        <w:gridCol w:w="1020"/>
        <w:gridCol w:w="1086"/>
        <w:gridCol w:w="1020"/>
      </w:tblGrid>
      <w:tr w:rsidR="00FD732B" w:rsidRPr="00FD732B" w14:paraId="6D703CF4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641B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4BB4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27CF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0DD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8CB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E92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382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6EA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ECA4" w14:textId="78C35490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2AEB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</w:tr>
      <w:tr w:rsidR="00FD732B" w:rsidRPr="00FD732B" w14:paraId="5C04E284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56B4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E6D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19069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DF4F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were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851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2016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56F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who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F22B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0F6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these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833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740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843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father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0FA5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548</w:t>
            </w:r>
          </w:p>
        </w:tc>
      </w:tr>
      <w:tr w:rsidR="00FD732B" w:rsidRPr="00FD732B" w14:paraId="1DB8D298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B6E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and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54D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16260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FB5E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ye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216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2008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9D7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E70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850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been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520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723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CE4F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brethren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83C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541</w:t>
            </w:r>
          </w:p>
        </w:tc>
      </w:tr>
      <w:tr w:rsidR="00FD732B" w:rsidRPr="00FD732B" w14:paraId="5B52B2E0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C34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of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14CB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11663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8AB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did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2F3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1988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8601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should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CE9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9AB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your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689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59F4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B67C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527</w:t>
            </w:r>
          </w:p>
        </w:tc>
      </w:tr>
      <w:tr w:rsidR="00FD732B" w:rsidRPr="00FD732B" w14:paraId="7E404D38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10B9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3869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6846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FE9E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have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D195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1778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2754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you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B86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118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up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33E6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F68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according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F86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519</w:t>
            </w:r>
          </w:p>
        </w:tc>
      </w:tr>
      <w:tr w:rsidR="00FD732B" w:rsidRPr="00FD732B" w14:paraId="0E884C9C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4F1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DCE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6424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6E1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6335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1773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CAB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are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7586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3B2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lamanites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CD6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373A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us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8F9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515</w:t>
            </w:r>
          </w:p>
        </w:tc>
      </w:tr>
      <w:tr w:rsidR="00FD732B" w:rsidRPr="00FD732B" w14:paraId="54DF291E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B698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they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A85C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4472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7B50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had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4DC8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1767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C17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him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812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2189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even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6E5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FD4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hath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BE45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513</w:t>
            </w:r>
          </w:p>
        </w:tc>
      </w:tr>
      <w:tr w:rsidR="00FD732B" w:rsidRPr="00FD732B" w14:paraId="2749EBE5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4BC1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D52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3684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E8D3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people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AE3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1737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1E81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will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04A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1118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7AC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great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F89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9FD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B7C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513</w:t>
            </w:r>
          </w:p>
        </w:tc>
      </w:tr>
      <w:tr w:rsidR="00FD732B" w:rsidRPr="00FD732B" w14:paraId="5E085007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816A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unto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957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3622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43BA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2670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1701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77DE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upon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700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1076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1B29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into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9A1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F013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say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E2D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508</w:t>
            </w:r>
          </w:p>
        </w:tc>
      </w:tr>
      <w:tr w:rsidR="00FD732B" w:rsidRPr="00FD732B" w14:paraId="2D12C4BE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102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B2C9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3305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A45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god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210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1656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1D6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8DF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1044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9BB1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therefore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84C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B2D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after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EFE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503</w:t>
            </w:r>
          </w:p>
        </w:tc>
      </w:tr>
      <w:tr w:rsidR="00FD732B" w:rsidRPr="00FD732B" w14:paraId="62FD09EE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739B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he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DF3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3168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4B7F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came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01C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1641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1E4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also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F0A6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1029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DC2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said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EE4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D3D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king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DC9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492</w:t>
            </w:r>
          </w:p>
        </w:tc>
      </w:tr>
      <w:tr w:rsidR="00FD732B" w:rsidRPr="00FD732B" w14:paraId="1F591363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EC7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it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83F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3066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720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behold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415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1620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F15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443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1006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E9B0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if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CF4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44B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again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C2D4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478</w:t>
            </w:r>
          </w:p>
        </w:tc>
      </w:tr>
      <w:tr w:rsidR="00FD732B" w:rsidRPr="00FD732B" w14:paraId="2509DC0C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84A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their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8DC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2798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F113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was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4C8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1574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B79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from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9A5B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1001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7CF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words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A6F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10C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661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478</w:t>
            </w:r>
          </w:p>
        </w:tc>
      </w:tr>
      <w:tr w:rsidR="00FD732B" w:rsidRPr="00FD732B" w14:paraId="4402A5B3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81B8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them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1CA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2634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FDF8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lord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01F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1552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1A28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but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42C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986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9D40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do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4D8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42FB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thus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5DF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475</w:t>
            </w:r>
          </w:p>
        </w:tc>
      </w:tr>
      <w:tr w:rsidR="00FD732B" w:rsidRPr="00FD732B" w14:paraId="053571C1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A85B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8D3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2501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4EDE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9D5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1524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4A99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things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BA6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900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E88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when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33D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08B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know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0CA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473</w:t>
            </w:r>
          </w:p>
        </w:tc>
      </w:tr>
      <w:tr w:rsidR="00FD732B" w:rsidRPr="00FD732B" w14:paraId="6476D409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B6E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for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9CA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2500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9F58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with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CE89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1515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26E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2A30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864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24BD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would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546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DDC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B84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473</w:t>
            </w:r>
          </w:p>
        </w:tc>
      </w:tr>
      <w:tr w:rsidR="00FD732B" w:rsidRPr="00FD732B" w14:paraId="44BC49F4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3F80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shall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F05C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2483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D19E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this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45DC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1428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C9E3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there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CF7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819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3B4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forth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FE16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604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9663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52AC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468</w:t>
            </w:r>
          </w:p>
        </w:tc>
      </w:tr>
      <w:tr w:rsidR="00FD732B" w:rsidRPr="00FD732B" w14:paraId="5C0C5B2D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FBB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his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9E46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2238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CFA0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is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120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1373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7044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our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97A1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796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B46E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thou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E1F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79E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might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5D19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462</w:t>
            </w:r>
          </w:p>
        </w:tc>
      </w:tr>
      <w:tr w:rsidR="00FD732B" w:rsidRPr="00FD732B" w14:paraId="65B2680F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B80B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which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710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2204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52F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land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7D29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1240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66F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because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AA43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794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A895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out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003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397F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70FD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457</w:t>
            </w:r>
          </w:p>
        </w:tc>
      </w:tr>
      <w:tr w:rsidR="00FD732B" w:rsidRPr="00FD732B" w14:paraId="2E1C40AF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F29A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A7AE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2136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9EB9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yea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D0E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1226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5859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come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3DE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776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8C27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among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87B7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3F4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one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C7A2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450</w:t>
            </w:r>
          </w:p>
        </w:tc>
      </w:tr>
      <w:tr w:rsidR="00FD732B" w:rsidRPr="00FD732B" w14:paraId="2D1FA2E6" w14:textId="77777777" w:rsidTr="00FD732B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413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not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5A9C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2066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C9AC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now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8B66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1224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9F92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many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83DF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743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E810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against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96CA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555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8936" w14:textId="77777777" w:rsidR="00FD732B" w:rsidRPr="00FD732B" w:rsidRDefault="00FD732B" w:rsidP="00FD732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nephi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E7E8" w14:textId="77777777" w:rsidR="00FD732B" w:rsidRPr="00FD732B" w:rsidRDefault="00FD732B" w:rsidP="00FD732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D732B">
              <w:rPr>
                <w:rFonts w:ascii="Calibri" w:eastAsia="Times New Roman" w:hAnsi="Calibri" w:cs="Calibri"/>
                <w:color w:val="000000"/>
                <w:sz w:val="22"/>
              </w:rPr>
              <w:t>447</w:t>
            </w:r>
          </w:p>
        </w:tc>
      </w:tr>
    </w:tbl>
    <w:p w14:paraId="75188371" w14:textId="77777777" w:rsidR="00AB6105" w:rsidRDefault="00AB6105" w:rsidP="00AB6105"/>
    <w:p w14:paraId="0845C718" w14:textId="235C16A7" w:rsidR="00F44ADF" w:rsidRDefault="00987A54" w:rsidP="00F44A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94C23FD" wp14:editId="3ADCF5E4">
            <wp:simplePos x="0" y="0"/>
            <wp:positionH relativeFrom="column">
              <wp:posOffset>-54610</wp:posOffset>
            </wp:positionH>
            <wp:positionV relativeFrom="paragraph">
              <wp:posOffset>92710</wp:posOffset>
            </wp:positionV>
            <wp:extent cx="6493510" cy="3895090"/>
            <wp:effectExtent l="0" t="0" r="2540" b="1016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26EFC41-EA22-4FBE-8E79-0ED4901592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7F38CA0" w14:textId="5758A2C9" w:rsidR="00F44ADF" w:rsidRPr="00F44ADF" w:rsidRDefault="00F44ADF" w:rsidP="00F44ADF">
      <w:bookmarkStart w:id="0" w:name="_GoBack"/>
      <w:bookmarkEnd w:id="0"/>
    </w:p>
    <w:sectPr w:rsidR="00F44ADF" w:rsidRPr="00F44A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62D7D" w14:textId="77777777" w:rsidR="00222937" w:rsidRDefault="00222937" w:rsidP="00F44ADF">
      <w:pPr>
        <w:spacing w:after="0"/>
      </w:pPr>
      <w:r>
        <w:separator/>
      </w:r>
    </w:p>
  </w:endnote>
  <w:endnote w:type="continuationSeparator" w:id="0">
    <w:p w14:paraId="268463C4" w14:textId="77777777" w:rsidR="00222937" w:rsidRDefault="00222937" w:rsidP="00F44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B91D1" w14:textId="77777777" w:rsidR="00222937" w:rsidRDefault="00222937" w:rsidP="00F44ADF">
      <w:pPr>
        <w:spacing w:after="0"/>
      </w:pPr>
      <w:r>
        <w:separator/>
      </w:r>
    </w:p>
  </w:footnote>
  <w:footnote w:type="continuationSeparator" w:id="0">
    <w:p w14:paraId="41686380" w14:textId="77777777" w:rsidR="00222937" w:rsidRDefault="00222937" w:rsidP="00F44A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AE5FA" w14:textId="7F9A8320" w:rsidR="00F44ADF" w:rsidRPr="00F44ADF" w:rsidRDefault="00F44ADF">
    <w:pPr>
      <w:pStyle w:val="Header"/>
      <w:rPr>
        <w:color w:val="7F7F7F" w:themeColor="text1" w:themeTint="80"/>
        <w:sz w:val="20"/>
        <w:szCs w:val="20"/>
      </w:rPr>
    </w:pPr>
    <w:r w:rsidRPr="00F44ADF">
      <w:rPr>
        <w:color w:val="7F7F7F" w:themeColor="text1" w:themeTint="80"/>
        <w:sz w:val="20"/>
        <w:szCs w:val="20"/>
      </w:rPr>
      <w:t>Dane Morgan</w:t>
    </w:r>
    <w:r w:rsidRPr="00F44ADF">
      <w:rPr>
        <w:color w:val="7F7F7F" w:themeColor="text1" w:themeTint="80"/>
        <w:sz w:val="20"/>
        <w:szCs w:val="20"/>
      </w:rPr>
      <w:tab/>
    </w:r>
    <w:r w:rsidRPr="00F44ADF">
      <w:rPr>
        <w:color w:val="7F7F7F" w:themeColor="text1" w:themeTint="80"/>
        <w:sz w:val="20"/>
        <w:szCs w:val="20"/>
      </w:rPr>
      <w:tab/>
    </w:r>
    <w:r w:rsidRPr="00F44ADF">
      <w:rPr>
        <w:color w:val="7F7F7F" w:themeColor="text1" w:themeTint="80"/>
        <w:sz w:val="20"/>
        <w:szCs w:val="20"/>
      </w:rPr>
      <w:fldChar w:fldCharType="begin"/>
    </w:r>
    <w:r w:rsidRPr="00F44ADF">
      <w:rPr>
        <w:color w:val="7F7F7F" w:themeColor="text1" w:themeTint="80"/>
        <w:sz w:val="20"/>
        <w:szCs w:val="20"/>
      </w:rPr>
      <w:instrText xml:space="preserve"> DATE \@ "d MMMM yyyy" </w:instrText>
    </w:r>
    <w:r w:rsidRPr="00F44ADF">
      <w:rPr>
        <w:color w:val="7F7F7F" w:themeColor="text1" w:themeTint="80"/>
        <w:sz w:val="20"/>
        <w:szCs w:val="20"/>
      </w:rPr>
      <w:fldChar w:fldCharType="separate"/>
    </w:r>
    <w:r w:rsidR="00AB6105">
      <w:rPr>
        <w:noProof/>
        <w:color w:val="7F7F7F" w:themeColor="text1" w:themeTint="80"/>
        <w:sz w:val="20"/>
        <w:szCs w:val="20"/>
      </w:rPr>
      <w:t>10 April 2019</w:t>
    </w:r>
    <w:r w:rsidRPr="00F44ADF">
      <w:rPr>
        <w:color w:val="7F7F7F" w:themeColor="text1" w:themeTint="8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3DB9"/>
    <w:multiLevelType w:val="multilevel"/>
    <w:tmpl w:val="3C1ECCBA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431793"/>
    <w:multiLevelType w:val="hybridMultilevel"/>
    <w:tmpl w:val="5778EB3A"/>
    <w:lvl w:ilvl="0" w:tplc="610697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05"/>
    <w:rsid w:val="000868EA"/>
    <w:rsid w:val="001A5A7A"/>
    <w:rsid w:val="00222937"/>
    <w:rsid w:val="0025155E"/>
    <w:rsid w:val="002648E2"/>
    <w:rsid w:val="003620DD"/>
    <w:rsid w:val="003A1747"/>
    <w:rsid w:val="00447BD1"/>
    <w:rsid w:val="00611478"/>
    <w:rsid w:val="00681151"/>
    <w:rsid w:val="007F3F63"/>
    <w:rsid w:val="008D20BA"/>
    <w:rsid w:val="00987A54"/>
    <w:rsid w:val="009B16B1"/>
    <w:rsid w:val="00A135C0"/>
    <w:rsid w:val="00AB6105"/>
    <w:rsid w:val="00B628ED"/>
    <w:rsid w:val="00F44ADF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F378"/>
  <w15:chartTrackingRefBased/>
  <w15:docId w15:val="{0C7D6E29-454B-4F94-A2C5-CB290D68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ADF"/>
    <w:pPr>
      <w:spacing w:line="240" w:lineRule="auto"/>
    </w:pPr>
    <w:rPr>
      <w:rFonts w:ascii="Roboto Condensed" w:hAnsi="Roboto Condens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AD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3"/>
    <w:pPr>
      <w:keepNext/>
      <w:keepLines/>
      <w:spacing w:before="40" w:after="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0868EA"/>
    <w:pPr>
      <w:numPr>
        <w:numId w:val="2"/>
      </w:numPr>
      <w:ind w:hanging="360"/>
      <w:contextualSpacing/>
      <w:outlineLvl w:val="2"/>
    </w:pPr>
    <w:rPr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AD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4ADF"/>
  </w:style>
  <w:style w:type="paragraph" w:styleId="Footer">
    <w:name w:val="footer"/>
    <w:basedOn w:val="Normal"/>
    <w:link w:val="FooterChar"/>
    <w:uiPriority w:val="99"/>
    <w:unhideWhenUsed/>
    <w:rsid w:val="00F44A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4ADF"/>
  </w:style>
  <w:style w:type="character" w:customStyle="1" w:styleId="Heading1Char">
    <w:name w:val="Heading 1 Char"/>
    <w:basedOn w:val="DefaultParagraphFont"/>
    <w:link w:val="Heading1"/>
    <w:uiPriority w:val="9"/>
    <w:rsid w:val="00F44ADF"/>
    <w:rPr>
      <w:rFonts w:ascii="Roboto Condensed" w:eastAsiaTheme="majorEastAsia" w:hAnsi="Roboto Condense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3"/>
    <w:rPr>
      <w:rFonts w:ascii="Roboto Condensed" w:eastAsiaTheme="majorEastAsia" w:hAnsi="Roboto Condensed" w:cstheme="majorBidi"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8EA"/>
    <w:rPr>
      <w:rFonts w:ascii="Roboto Condensed" w:eastAsiaTheme="majorEastAsia" w:hAnsi="Roboto Condensed" w:cstheme="majorBidi"/>
      <w:i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1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3nr1r\Documents\Custom%20Office%20Templates\essay-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nr1r\Desktop\wfa-book-of-mormon\python\top-50-nou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3nr1r\Desktop\wfa-book-of-mormon\python\mentions-of-chri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50</a:t>
            </a:r>
            <a:r>
              <a:rPr lang="en-US" baseline="0"/>
              <a:t> Words in the Book of Mormon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'top-50-nouns'!$B$1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'top-50-nouns'!$A$2:$A$51</c:f>
              <c:strCache>
                <c:ptCount val="50"/>
                <c:pt idx="0">
                  <c:v>god</c:v>
                </c:pt>
                <c:pt idx="1">
                  <c:v>came</c:v>
                </c:pt>
                <c:pt idx="2">
                  <c:v>lord</c:v>
                </c:pt>
                <c:pt idx="3">
                  <c:v>land</c:v>
                </c:pt>
                <c:pt idx="4">
                  <c:v>lamanites</c:v>
                </c:pt>
                <c:pt idx="5">
                  <c:v>father</c:v>
                </c:pt>
                <c:pt idx="6">
                  <c:v>brethren</c:v>
                </c:pt>
                <c:pt idx="7">
                  <c:v>men</c:v>
                </c:pt>
                <c:pt idx="8">
                  <c:v>king</c:v>
                </c:pt>
                <c:pt idx="9">
                  <c:v>nephi</c:v>
                </c:pt>
                <c:pt idx="10">
                  <c:v>earth</c:v>
                </c:pt>
                <c:pt idx="11">
                  <c:v>christ</c:v>
                </c:pt>
                <c:pt idx="12">
                  <c:v>nephites</c:v>
                </c:pt>
                <c:pt idx="13">
                  <c:v>children</c:v>
                </c:pt>
                <c:pt idx="14">
                  <c:v>son</c:v>
                </c:pt>
                <c:pt idx="15">
                  <c:v>word</c:v>
                </c:pt>
                <c:pt idx="16">
                  <c:v>city</c:v>
                </c:pt>
                <c:pt idx="17">
                  <c:v>name</c:v>
                </c:pt>
                <c:pt idx="18">
                  <c:v>hearts</c:v>
                </c:pt>
                <c:pt idx="19">
                  <c:v>spirit</c:v>
                </c:pt>
                <c:pt idx="20">
                  <c:v>faith</c:v>
                </c:pt>
                <c:pt idx="21">
                  <c:v>alma</c:v>
                </c:pt>
                <c:pt idx="22">
                  <c:v>wilderness</c:v>
                </c:pt>
                <c:pt idx="23">
                  <c:v>church</c:v>
                </c:pt>
                <c:pt idx="24">
                  <c:v>death</c:v>
                </c:pt>
                <c:pt idx="25">
                  <c:v>moroni</c:v>
                </c:pt>
                <c:pt idx="26">
                  <c:v>days</c:v>
                </c:pt>
                <c:pt idx="27">
                  <c:v>house</c:v>
                </c:pt>
                <c:pt idx="28">
                  <c:v>commandments</c:v>
                </c:pt>
                <c:pt idx="29">
                  <c:v>israel</c:v>
                </c:pt>
                <c:pt idx="30">
                  <c:v>hands</c:v>
                </c:pt>
                <c:pt idx="31">
                  <c:v>hand</c:v>
                </c:pt>
                <c:pt idx="32">
                  <c:v>fathers</c:v>
                </c:pt>
                <c:pt idx="33">
                  <c:v>jesus</c:v>
                </c:pt>
                <c:pt idx="34">
                  <c:v>face</c:v>
                </c:pt>
                <c:pt idx="35">
                  <c:v>law</c:v>
                </c:pt>
                <c:pt idx="36">
                  <c:v>ammon</c:v>
                </c:pt>
                <c:pt idx="37">
                  <c:v>seed</c:v>
                </c:pt>
                <c:pt idx="38">
                  <c:v>world</c:v>
                </c:pt>
                <c:pt idx="39">
                  <c:v>brother</c:v>
                </c:pt>
                <c:pt idx="40">
                  <c:v>voice</c:v>
                </c:pt>
                <c:pt idx="41">
                  <c:v>heart</c:v>
                </c:pt>
                <c:pt idx="42">
                  <c:v>sins</c:v>
                </c:pt>
                <c:pt idx="43">
                  <c:v>sons</c:v>
                </c:pt>
                <c:pt idx="44">
                  <c:v>end</c:v>
                </c:pt>
                <c:pt idx="45">
                  <c:v>jerusalem</c:v>
                </c:pt>
                <c:pt idx="46">
                  <c:v>soul</c:v>
                </c:pt>
                <c:pt idx="47">
                  <c:v>fruit</c:v>
                </c:pt>
                <c:pt idx="48">
                  <c:v>destruction</c:v>
                </c:pt>
                <c:pt idx="49">
                  <c:v>armies</c:v>
                </c:pt>
              </c:strCache>
            </c:strRef>
          </c:cat>
          <c:val>
            <c:numRef>
              <c:f>'top-50-nouns'!$B$2:$B$51</c:f>
              <c:numCache>
                <c:formatCode>General</c:formatCode>
                <c:ptCount val="50"/>
                <c:pt idx="0">
                  <c:v>1656</c:v>
                </c:pt>
                <c:pt idx="1">
                  <c:v>1641</c:v>
                </c:pt>
                <c:pt idx="2">
                  <c:v>1552</c:v>
                </c:pt>
                <c:pt idx="3">
                  <c:v>1240</c:v>
                </c:pt>
                <c:pt idx="4">
                  <c:v>688</c:v>
                </c:pt>
                <c:pt idx="5">
                  <c:v>548</c:v>
                </c:pt>
                <c:pt idx="6">
                  <c:v>541</c:v>
                </c:pt>
                <c:pt idx="7">
                  <c:v>527</c:v>
                </c:pt>
                <c:pt idx="8">
                  <c:v>492</c:v>
                </c:pt>
                <c:pt idx="9">
                  <c:v>447</c:v>
                </c:pt>
                <c:pt idx="10">
                  <c:v>391</c:v>
                </c:pt>
                <c:pt idx="11">
                  <c:v>375</c:v>
                </c:pt>
                <c:pt idx="12">
                  <c:v>365</c:v>
                </c:pt>
                <c:pt idx="13">
                  <c:v>347</c:v>
                </c:pt>
                <c:pt idx="14">
                  <c:v>329</c:v>
                </c:pt>
                <c:pt idx="15">
                  <c:v>313</c:v>
                </c:pt>
                <c:pt idx="16">
                  <c:v>312</c:v>
                </c:pt>
                <c:pt idx="17">
                  <c:v>301</c:v>
                </c:pt>
                <c:pt idx="18">
                  <c:v>279</c:v>
                </c:pt>
                <c:pt idx="19">
                  <c:v>276</c:v>
                </c:pt>
                <c:pt idx="20">
                  <c:v>259</c:v>
                </c:pt>
                <c:pt idx="21">
                  <c:v>249</c:v>
                </c:pt>
                <c:pt idx="22">
                  <c:v>248</c:v>
                </c:pt>
                <c:pt idx="23">
                  <c:v>225</c:v>
                </c:pt>
                <c:pt idx="24">
                  <c:v>218</c:v>
                </c:pt>
                <c:pt idx="25">
                  <c:v>212</c:v>
                </c:pt>
                <c:pt idx="26">
                  <c:v>211</c:v>
                </c:pt>
                <c:pt idx="27">
                  <c:v>210</c:v>
                </c:pt>
                <c:pt idx="28">
                  <c:v>207</c:v>
                </c:pt>
                <c:pt idx="29">
                  <c:v>205</c:v>
                </c:pt>
                <c:pt idx="30">
                  <c:v>196</c:v>
                </c:pt>
                <c:pt idx="31">
                  <c:v>193</c:v>
                </c:pt>
                <c:pt idx="32">
                  <c:v>184</c:v>
                </c:pt>
                <c:pt idx="33">
                  <c:v>184</c:v>
                </c:pt>
                <c:pt idx="34">
                  <c:v>183</c:v>
                </c:pt>
                <c:pt idx="35">
                  <c:v>181</c:v>
                </c:pt>
                <c:pt idx="36">
                  <c:v>172</c:v>
                </c:pt>
                <c:pt idx="37">
                  <c:v>171</c:v>
                </c:pt>
                <c:pt idx="38">
                  <c:v>167</c:v>
                </c:pt>
                <c:pt idx="39">
                  <c:v>164</c:v>
                </c:pt>
                <c:pt idx="40">
                  <c:v>163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160</c:v>
                </c:pt>
                <c:pt idx="45">
                  <c:v>159</c:v>
                </c:pt>
                <c:pt idx="46">
                  <c:v>159</c:v>
                </c:pt>
                <c:pt idx="47">
                  <c:v>156</c:v>
                </c:pt>
                <c:pt idx="48">
                  <c:v>152</c:v>
                </c:pt>
                <c:pt idx="49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5B-4187-AA93-8FF7906D249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979076303"/>
        <c:axId val="976654095"/>
      </c:barChart>
      <c:catAx>
        <c:axId val="979076303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654095"/>
        <c:crosses val="autoZero"/>
        <c:auto val="1"/>
        <c:lblAlgn val="ctr"/>
        <c:lblOffset val="100"/>
        <c:noMultiLvlLbl val="0"/>
      </c:catAx>
      <c:valAx>
        <c:axId val="976654095"/>
        <c:scaling>
          <c:orientation val="minMax"/>
        </c:scaling>
        <c:delete val="0"/>
        <c:axPos val="t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076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'mentions-of-christ'!$B$1</c:f>
              <c:strCache>
                <c:ptCount val="1"/>
                <c:pt idx="0">
                  <c:v>References of Christ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'mentions-of-christ'!$A$2:$A$16</c:f>
              <c:strCache>
                <c:ptCount val="15"/>
                <c:pt idx="0">
                  <c:v>1 Nephi</c:v>
                </c:pt>
                <c:pt idx="1">
                  <c:v>2 Nephi</c:v>
                </c:pt>
                <c:pt idx="2">
                  <c:v>Jacob</c:v>
                </c:pt>
                <c:pt idx="3">
                  <c:v>Enos</c:v>
                </c:pt>
                <c:pt idx="4">
                  <c:v>Jarom</c:v>
                </c:pt>
                <c:pt idx="5">
                  <c:v>Omni</c:v>
                </c:pt>
                <c:pt idx="6">
                  <c:v>Words of Mormon</c:v>
                </c:pt>
                <c:pt idx="7">
                  <c:v>Mosiah</c:v>
                </c:pt>
                <c:pt idx="8">
                  <c:v>Alma</c:v>
                </c:pt>
                <c:pt idx="9">
                  <c:v>Helaman</c:v>
                </c:pt>
                <c:pt idx="10">
                  <c:v>3 Nephi</c:v>
                </c:pt>
                <c:pt idx="11">
                  <c:v>4 Nephi</c:v>
                </c:pt>
                <c:pt idx="12">
                  <c:v>Mormon</c:v>
                </c:pt>
                <c:pt idx="13">
                  <c:v>Ether</c:v>
                </c:pt>
                <c:pt idx="14">
                  <c:v>Moroni</c:v>
                </c:pt>
              </c:strCache>
            </c:strRef>
          </c:cat>
          <c:val>
            <c:numRef>
              <c:f>'mentions-of-christ'!$B$2:$B$16</c:f>
              <c:numCache>
                <c:formatCode>General</c:formatCode>
                <c:ptCount val="15"/>
                <c:pt idx="0">
                  <c:v>572</c:v>
                </c:pt>
                <c:pt idx="1">
                  <c:v>751</c:v>
                </c:pt>
                <c:pt idx="2">
                  <c:v>189</c:v>
                </c:pt>
                <c:pt idx="3">
                  <c:v>32</c:v>
                </c:pt>
                <c:pt idx="4">
                  <c:v>13</c:v>
                </c:pt>
                <c:pt idx="5">
                  <c:v>24</c:v>
                </c:pt>
                <c:pt idx="6">
                  <c:v>17</c:v>
                </c:pt>
                <c:pt idx="7">
                  <c:v>635</c:v>
                </c:pt>
                <c:pt idx="8">
                  <c:v>1454</c:v>
                </c:pt>
                <c:pt idx="9">
                  <c:v>302</c:v>
                </c:pt>
                <c:pt idx="10">
                  <c:v>424</c:v>
                </c:pt>
                <c:pt idx="11">
                  <c:v>49</c:v>
                </c:pt>
                <c:pt idx="12">
                  <c:v>263</c:v>
                </c:pt>
                <c:pt idx="13">
                  <c:v>370</c:v>
                </c:pt>
                <c:pt idx="14">
                  <c:v>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A-4F15-87F3-DF14DF87A68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75767759"/>
        <c:axId val="579786447"/>
      </c:barChart>
      <c:catAx>
        <c:axId val="57576775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786447"/>
        <c:crosses val="autoZero"/>
        <c:auto val="1"/>
        <c:lblAlgn val="ctr"/>
        <c:lblOffset val="100"/>
        <c:noMultiLvlLbl val="0"/>
      </c:catAx>
      <c:valAx>
        <c:axId val="579786447"/>
        <c:scaling>
          <c:orientation val="minMax"/>
        </c:scaling>
        <c:delete val="0"/>
        <c:axPos val="t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767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essay-template</Template>
  <TotalTime>339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f3nr1r</dc:creator>
  <cp:keywords/>
  <dc:description/>
  <cp:lastModifiedBy>Dane Morgan</cp:lastModifiedBy>
  <cp:revision>5</cp:revision>
  <dcterms:created xsi:type="dcterms:W3CDTF">2019-04-10T16:04:00Z</dcterms:created>
  <dcterms:modified xsi:type="dcterms:W3CDTF">2019-04-10T21:46:00Z</dcterms:modified>
</cp:coreProperties>
</file>